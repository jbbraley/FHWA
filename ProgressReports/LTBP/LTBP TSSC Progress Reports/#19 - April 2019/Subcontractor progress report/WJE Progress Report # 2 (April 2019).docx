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20C8D" w14:textId="38315989" w:rsidR="009E1226" w:rsidRPr="00CF4122" w:rsidRDefault="009E5618" w:rsidP="009E1226">
      <w:pPr>
        <w:jc w:val="center"/>
        <w:rPr>
          <w:rFonts w:asciiTheme="majorBidi" w:hAnsiTheme="majorBidi" w:cstheme="majorBidi"/>
          <w:b/>
          <w:sz w:val="28"/>
          <w:szCs w:val="28"/>
        </w:rPr>
      </w:pPr>
      <w:bookmarkStart w:id="0" w:name="Via"/>
      <w:r>
        <w:rPr>
          <w:rFonts w:asciiTheme="majorBidi" w:hAnsiTheme="majorBidi" w:cstheme="majorBidi"/>
          <w:b/>
          <w:sz w:val="28"/>
          <w:szCs w:val="28"/>
        </w:rPr>
        <w:t>Progress Report # 2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1348509F" w14:textId="390AD56F" w:rsidR="009E1226" w:rsidRPr="00CF4122" w:rsidRDefault="009E5618" w:rsidP="009E1226">
      <w:pPr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04/01/2019 - 04/30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>/2019</w:t>
      </w:r>
    </w:p>
    <w:p w14:paraId="08087BDB" w14:textId="413CF83F" w:rsidR="009E1226" w:rsidRPr="00CF4122" w:rsidRDefault="009E1226" w:rsidP="00CF4122">
      <w:pPr>
        <w:jc w:val="center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CF4122">
        <w:rPr>
          <w:rFonts w:asciiTheme="majorBidi" w:hAnsiTheme="majorBidi" w:cstheme="majorBidi"/>
          <w:b/>
          <w:sz w:val="28"/>
          <w:szCs w:val="28"/>
        </w:rPr>
        <w:t>Subaward</w:t>
      </w:r>
      <w:proofErr w:type="spellEnd"/>
      <w:r w:rsidRPr="00CF4122">
        <w:rPr>
          <w:rFonts w:asciiTheme="majorBidi" w:hAnsiTheme="majorBidi" w:cstheme="majorBidi"/>
          <w:b/>
          <w:sz w:val="28"/>
          <w:szCs w:val="28"/>
        </w:rPr>
        <w:t xml:space="preserve"> No: </w:t>
      </w:r>
      <w:r w:rsidRPr="00CF4122">
        <w:rPr>
          <w:rFonts w:asciiTheme="majorBidi" w:hAnsiTheme="majorBidi" w:cstheme="majorBidi"/>
          <w:bCs/>
          <w:sz w:val="28"/>
          <w:szCs w:val="28"/>
        </w:rPr>
        <w:t>0</w:t>
      </w:r>
      <w:r w:rsidR="00CF4122" w:rsidRPr="00CF4122">
        <w:rPr>
          <w:rFonts w:asciiTheme="majorBidi" w:hAnsiTheme="majorBidi" w:cstheme="majorBidi"/>
          <w:bCs/>
          <w:sz w:val="28"/>
          <w:szCs w:val="28"/>
        </w:rPr>
        <w:t>86</w:t>
      </w:r>
      <w:r w:rsidR="00A17A18">
        <w:rPr>
          <w:rFonts w:asciiTheme="majorBidi" w:hAnsiTheme="majorBidi" w:cstheme="majorBidi"/>
          <w:bCs/>
          <w:sz w:val="28"/>
          <w:szCs w:val="28"/>
        </w:rPr>
        <w:t>3</w:t>
      </w:r>
    </w:p>
    <w:p w14:paraId="48843323" w14:textId="16310175" w:rsidR="009E1226" w:rsidRPr="00CF4122" w:rsidRDefault="009E1226" w:rsidP="009E122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F4122">
        <w:rPr>
          <w:rFonts w:asciiTheme="majorBidi" w:hAnsiTheme="majorBidi" w:cstheme="majorBidi"/>
          <w:b/>
          <w:sz w:val="28"/>
          <w:szCs w:val="28"/>
        </w:rPr>
        <w:t xml:space="preserve">Principal Investigator: </w:t>
      </w:r>
      <w:r w:rsidRPr="00CF4122">
        <w:rPr>
          <w:rFonts w:asciiTheme="majorBidi" w:hAnsiTheme="majorBidi" w:cstheme="majorBidi"/>
          <w:bCs/>
          <w:sz w:val="28"/>
          <w:szCs w:val="28"/>
        </w:rPr>
        <w:t>Saeed Babanajad</w:t>
      </w:r>
    </w:p>
    <w:p w14:paraId="12AA907F" w14:textId="6938FE73" w:rsidR="009E1226" w:rsidRPr="00CF4122" w:rsidRDefault="00A17A18" w:rsidP="00A17A18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Contract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>DTFH6117D00001 (T.O. 2 - Task 7)</w:t>
      </w:r>
    </w:p>
    <w:p w14:paraId="534A7C28" w14:textId="77777777" w:rsidR="009E1226" w:rsidRPr="00CF4122" w:rsidRDefault="009E1226" w:rsidP="002A76ED">
      <w:pPr>
        <w:pStyle w:val="WJENormal"/>
        <w:rPr>
          <w:rFonts w:asciiTheme="majorBidi" w:hAnsiTheme="majorBidi" w:cstheme="majorBidi"/>
        </w:rPr>
      </w:pPr>
    </w:p>
    <w:p w14:paraId="5D8B3E8E" w14:textId="35148BAE" w:rsidR="002A76ED" w:rsidRPr="00CF4122" w:rsidRDefault="009E5618" w:rsidP="002A76ED">
      <w:pPr>
        <w:pStyle w:val="WJENormal"/>
        <w:rPr>
          <w:rFonts w:asciiTheme="majorBidi" w:hAnsiTheme="majorBidi" w:cstheme="majorBidi"/>
        </w:rPr>
      </w:pPr>
      <w:bookmarkStart w:id="1" w:name="Date"/>
      <w:bookmarkEnd w:id="0"/>
      <w:r>
        <w:rPr>
          <w:rFonts w:asciiTheme="majorBidi" w:hAnsiTheme="majorBidi" w:cstheme="majorBidi"/>
        </w:rPr>
        <w:t>May</w:t>
      </w:r>
      <w:r w:rsidR="00A17A18">
        <w:rPr>
          <w:rFonts w:asciiTheme="majorBidi" w:hAnsiTheme="majorBidi" w:cstheme="majorBidi"/>
        </w:rPr>
        <w:t xml:space="preserve"> 15</w:t>
      </w:r>
      <w:r w:rsidR="003C3194" w:rsidRPr="00CF4122">
        <w:rPr>
          <w:rFonts w:asciiTheme="majorBidi" w:hAnsiTheme="majorBidi" w:cstheme="majorBidi"/>
        </w:rPr>
        <w:t>, 2019</w:t>
      </w:r>
      <w:bookmarkEnd w:id="1"/>
    </w:p>
    <w:p w14:paraId="41EBBA3B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0B5451D0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3CD34D03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bookmarkStart w:id="2" w:name="Recipient"/>
      <w:r w:rsidRPr="00CF4122">
        <w:rPr>
          <w:rFonts w:asciiTheme="majorBidi" w:hAnsiTheme="majorBidi" w:cstheme="majorBidi"/>
        </w:rPr>
        <w:t xml:space="preserve">Franklin Moon, </w:t>
      </w:r>
      <w:proofErr w:type="spellStart"/>
      <w:r w:rsidRPr="00CF4122">
        <w:rPr>
          <w:rFonts w:asciiTheme="majorBidi" w:hAnsiTheme="majorBidi" w:cstheme="majorBidi"/>
        </w:rPr>
        <w:t>Ph.D</w:t>
      </w:r>
      <w:proofErr w:type="spellEnd"/>
    </w:p>
    <w:p w14:paraId="113E4BA0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Center for Advanced Infrastructure and Transportation (CAIT)</w:t>
      </w:r>
    </w:p>
    <w:p w14:paraId="1DE8034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 xml:space="preserve">Rutgers, </w:t>
      </w:r>
      <w:proofErr w:type="gramStart"/>
      <w:r w:rsidRPr="00CF4122">
        <w:rPr>
          <w:rFonts w:asciiTheme="majorBidi" w:hAnsiTheme="majorBidi" w:cstheme="majorBidi"/>
        </w:rPr>
        <w:t>The</w:t>
      </w:r>
      <w:proofErr w:type="gramEnd"/>
      <w:r w:rsidRPr="00CF4122">
        <w:rPr>
          <w:rFonts w:asciiTheme="majorBidi" w:hAnsiTheme="majorBidi" w:cstheme="majorBidi"/>
        </w:rPr>
        <w:t xml:space="preserve"> State University of New Jersey</w:t>
      </w:r>
    </w:p>
    <w:p w14:paraId="68D39A6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100 Brett Road</w:t>
      </w:r>
    </w:p>
    <w:p w14:paraId="18D858A9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Piscataway, NJ 08854-8058</w:t>
      </w:r>
    </w:p>
    <w:p w14:paraId="3ECE180C" w14:textId="77777777" w:rsidR="002A76ED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franklin.moon@rutgers.edu</w:t>
      </w:r>
      <w:bookmarkEnd w:id="2"/>
    </w:p>
    <w:p w14:paraId="037D573C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7A884839" w14:textId="0E34AE02" w:rsidR="002A76ED" w:rsidRPr="00CF4122" w:rsidRDefault="002A76ED" w:rsidP="009E1226">
      <w:pPr>
        <w:pStyle w:val="WJESubject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Re:</w:t>
      </w:r>
      <w:r w:rsidRPr="00CF4122">
        <w:rPr>
          <w:rFonts w:asciiTheme="majorBidi" w:hAnsiTheme="majorBidi" w:cstheme="majorBidi"/>
        </w:rPr>
        <w:tab/>
      </w:r>
      <w:r w:rsidR="009E5618">
        <w:rPr>
          <w:rFonts w:asciiTheme="majorBidi" w:hAnsiTheme="majorBidi" w:cstheme="majorBidi"/>
        </w:rPr>
        <w:t>Progress Report # 2 (04/01/2019 - 04/30</w:t>
      </w:r>
      <w:r w:rsidR="009E1226" w:rsidRPr="00CF4122">
        <w:rPr>
          <w:rFonts w:asciiTheme="majorBidi" w:hAnsiTheme="majorBidi" w:cstheme="majorBidi"/>
        </w:rPr>
        <w:t>/2019)</w:t>
      </w:r>
    </w:p>
    <w:p w14:paraId="5947B215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2E87C7B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</w:p>
    <w:p w14:paraId="37B3E2C7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Accomplishments/Work Performed</w:t>
      </w:r>
    </w:p>
    <w:p w14:paraId="0B0FCF5A" w14:textId="77777777" w:rsidR="009E1226" w:rsidRPr="00CF4122" w:rsidRDefault="009E1226" w:rsidP="009E1226">
      <w:pPr>
        <w:ind w:left="720"/>
        <w:rPr>
          <w:rFonts w:asciiTheme="majorBidi" w:hAnsiTheme="majorBidi" w:cstheme="majorBidi"/>
          <w:b/>
          <w:sz w:val="23"/>
          <w:szCs w:val="23"/>
        </w:rPr>
      </w:pPr>
    </w:p>
    <w:p w14:paraId="7892681D" w14:textId="66B8A26D" w:rsidR="009E1226" w:rsidRPr="00CF4122" w:rsidRDefault="009E1226" w:rsidP="009E5618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  <w:bCs/>
        </w:rPr>
        <w:t xml:space="preserve">During this period, </w:t>
      </w:r>
      <w:r w:rsidR="00CF4122">
        <w:rPr>
          <w:rFonts w:asciiTheme="majorBidi" w:hAnsiTheme="majorBidi" w:cstheme="majorBidi"/>
          <w:bCs/>
        </w:rPr>
        <w:t xml:space="preserve">WJE (Dr. Babanajad) performed the necessary steps in order to complete the </w:t>
      </w:r>
      <w:r w:rsidR="00A17A18">
        <w:rPr>
          <w:rFonts w:asciiTheme="majorBidi" w:hAnsiTheme="majorBidi" w:cstheme="majorBidi"/>
          <w:bCs/>
        </w:rPr>
        <w:t>QA/QC for the NDE data collected through the LTBP Program</w:t>
      </w:r>
      <w:r w:rsidRPr="00CF4122">
        <w:rPr>
          <w:rFonts w:asciiTheme="majorBidi" w:hAnsiTheme="majorBidi" w:cstheme="majorBidi"/>
          <w:bCs/>
        </w:rPr>
        <w:t>.</w:t>
      </w:r>
      <w:r w:rsidR="00CF4122">
        <w:rPr>
          <w:rFonts w:asciiTheme="majorBidi" w:hAnsiTheme="majorBidi" w:cstheme="majorBidi"/>
          <w:bCs/>
        </w:rPr>
        <w:t xml:space="preserve"> He</w:t>
      </w:r>
      <w:r w:rsidR="00A17A18">
        <w:rPr>
          <w:rFonts w:asciiTheme="majorBidi" w:hAnsiTheme="majorBidi" w:cstheme="majorBidi"/>
          <w:bCs/>
        </w:rPr>
        <w:t xml:space="preserve"> was frequently </w:t>
      </w:r>
      <w:r w:rsidR="00CF4122">
        <w:rPr>
          <w:rFonts w:asciiTheme="majorBidi" w:hAnsiTheme="majorBidi" w:cstheme="majorBidi"/>
          <w:bCs/>
        </w:rPr>
        <w:t>in contact with Rutgers employees (Dr. Moon, Mr. Mott</w:t>
      </w:r>
      <w:r w:rsidR="00A17A18">
        <w:rPr>
          <w:rFonts w:asciiTheme="majorBidi" w:hAnsiTheme="majorBidi" w:cstheme="majorBidi"/>
          <w:bCs/>
        </w:rPr>
        <w:t xml:space="preserve">, Mrs. </w:t>
      </w:r>
      <w:proofErr w:type="spellStart"/>
      <w:proofErr w:type="gramStart"/>
      <w:r w:rsidR="00A17A18">
        <w:rPr>
          <w:rFonts w:asciiTheme="majorBidi" w:hAnsiTheme="majorBidi" w:cstheme="majorBidi"/>
          <w:bCs/>
        </w:rPr>
        <w:t>Gu</w:t>
      </w:r>
      <w:proofErr w:type="spellEnd"/>
      <w:proofErr w:type="gramEnd"/>
      <w:r w:rsidR="00A17A18">
        <w:rPr>
          <w:rFonts w:asciiTheme="majorBidi" w:hAnsiTheme="majorBidi" w:cstheme="majorBidi"/>
          <w:bCs/>
        </w:rPr>
        <w:t>, Dr. Gucunski, and Mr. Parvardeh</w:t>
      </w:r>
      <w:r w:rsidR="00CF4122">
        <w:rPr>
          <w:rFonts w:asciiTheme="majorBidi" w:hAnsiTheme="majorBidi" w:cstheme="majorBidi"/>
          <w:bCs/>
        </w:rPr>
        <w:t xml:space="preserve">) to discuss the details of </w:t>
      </w:r>
      <w:r w:rsidR="00A17A18">
        <w:rPr>
          <w:rFonts w:asciiTheme="majorBidi" w:hAnsiTheme="majorBidi" w:cstheme="majorBidi"/>
          <w:bCs/>
        </w:rPr>
        <w:t>collected data and any potential troubleshooting</w:t>
      </w:r>
      <w:r w:rsidR="00CF4122">
        <w:rPr>
          <w:rFonts w:asciiTheme="majorBidi" w:hAnsiTheme="majorBidi" w:cstheme="majorBidi"/>
          <w:bCs/>
        </w:rPr>
        <w:t xml:space="preserve">. He </w:t>
      </w:r>
      <w:r w:rsidR="00A17A18">
        <w:rPr>
          <w:rFonts w:asciiTheme="majorBidi" w:hAnsiTheme="majorBidi" w:cstheme="majorBidi"/>
          <w:bCs/>
        </w:rPr>
        <w:t>specifically updated, checked, and fixed the data collected through Mid-Atlantic, North-West, and Pilot Bridges.</w:t>
      </w:r>
      <w:r w:rsidR="009E5618">
        <w:rPr>
          <w:rFonts w:asciiTheme="majorBidi" w:hAnsiTheme="majorBidi" w:cstheme="majorBidi"/>
          <w:bCs/>
        </w:rPr>
        <w:t xml:space="preserve"> The focus was more on addressing the problematic files. </w:t>
      </w:r>
    </w:p>
    <w:p w14:paraId="23B1181F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5BF73334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Work Anticipated During the Next Period</w:t>
      </w:r>
    </w:p>
    <w:p w14:paraId="357438D8" w14:textId="77777777" w:rsidR="009E1226" w:rsidRPr="00CF4122" w:rsidRDefault="009E1226" w:rsidP="009E1226">
      <w:pPr>
        <w:ind w:left="360"/>
        <w:rPr>
          <w:rFonts w:asciiTheme="majorBidi" w:hAnsiTheme="majorBidi" w:cstheme="majorBidi"/>
          <w:b/>
          <w:sz w:val="23"/>
          <w:szCs w:val="23"/>
        </w:rPr>
      </w:pPr>
    </w:p>
    <w:p w14:paraId="3B5821F1" w14:textId="4E81A8B9" w:rsidR="00FC56EE" w:rsidRDefault="003B6D80" w:rsidP="009E561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WJE (Dr. Babanajad) will continue the similar activities in order facilitate the progress of project. He would </w:t>
      </w:r>
      <w:r w:rsidR="00A17A18">
        <w:rPr>
          <w:rFonts w:asciiTheme="majorBidi" w:hAnsiTheme="majorBidi" w:cstheme="majorBidi"/>
          <w:bCs/>
        </w:rPr>
        <w:t xml:space="preserve">also submit part of the completed data </w:t>
      </w:r>
      <w:r w:rsidR="009E5618">
        <w:rPr>
          <w:rFonts w:asciiTheme="majorBidi" w:hAnsiTheme="majorBidi" w:cstheme="majorBidi"/>
          <w:bCs/>
        </w:rPr>
        <w:t xml:space="preserve">(such as XSD files and Pilot Bridges) </w:t>
      </w:r>
      <w:r w:rsidR="00A17A18">
        <w:rPr>
          <w:rFonts w:asciiTheme="majorBidi" w:hAnsiTheme="majorBidi" w:cstheme="majorBidi"/>
          <w:bCs/>
        </w:rPr>
        <w:t>to FHWA.</w:t>
      </w:r>
      <w:r w:rsidR="009E5618">
        <w:rPr>
          <w:rFonts w:asciiTheme="majorBidi" w:hAnsiTheme="majorBidi" w:cstheme="majorBidi"/>
          <w:bCs/>
        </w:rPr>
        <w:t xml:space="preserve"> WJE will also work on the creation of FFT spectrum files for IE tests.</w:t>
      </w:r>
    </w:p>
    <w:p w14:paraId="5F3293DA" w14:textId="77777777" w:rsidR="009E5618" w:rsidRDefault="009E5618" w:rsidP="009E5618">
      <w:pPr>
        <w:rPr>
          <w:rFonts w:asciiTheme="majorBidi" w:hAnsiTheme="majorBidi"/>
        </w:rPr>
      </w:pPr>
    </w:p>
    <w:p w14:paraId="3BFB5491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Changes /Problems</w:t>
      </w:r>
    </w:p>
    <w:p w14:paraId="33E801BD" w14:textId="77777777" w:rsidR="009E1226" w:rsidRPr="00CF4122" w:rsidRDefault="009E1226" w:rsidP="009E1226">
      <w:pPr>
        <w:ind w:left="360"/>
        <w:rPr>
          <w:rFonts w:asciiTheme="majorBidi" w:hAnsiTheme="majorBidi" w:cstheme="majorBidi"/>
          <w:b/>
          <w:sz w:val="23"/>
          <w:szCs w:val="23"/>
        </w:rPr>
      </w:pPr>
    </w:p>
    <w:p w14:paraId="669778F0" w14:textId="65662DE9" w:rsidR="009E1226" w:rsidRDefault="009E1226" w:rsidP="005C3535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None.</w:t>
      </w:r>
    </w:p>
    <w:p w14:paraId="4C874C31" w14:textId="77777777" w:rsidR="00A36B04" w:rsidRPr="00CF4122" w:rsidRDefault="00A36B04" w:rsidP="009E1226">
      <w:pPr>
        <w:rPr>
          <w:rFonts w:asciiTheme="majorBidi" w:hAnsiTheme="majorBidi" w:cstheme="majorBidi"/>
        </w:rPr>
      </w:pPr>
    </w:p>
    <w:p w14:paraId="5C0781C0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Participants &amp; Charged Level of Efforts</w:t>
      </w:r>
    </w:p>
    <w:p w14:paraId="2709988A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362DAE4A" w14:textId="77777777" w:rsidR="009E1226" w:rsidRPr="00CF4122" w:rsidRDefault="009E1226" w:rsidP="009E1226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The table summarizes the participants and charged level of efforts.</w:t>
      </w:r>
    </w:p>
    <w:p w14:paraId="118423A7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tbl>
      <w:tblPr>
        <w:tblW w:w="8095" w:type="dxa"/>
        <w:jc w:val="center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9E1226" w:rsidRPr="00CF4122" w14:paraId="5383D30E" w14:textId="77777777" w:rsidTr="005C3535">
        <w:trPr>
          <w:trHeight w:val="30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E2F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lastRenderedPageBreak/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939B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CE6" w14:textId="77777777" w:rsidR="009E1226" w:rsidRPr="00CF4122" w:rsidRDefault="009E1226" w:rsidP="00442519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DCAF" w14:textId="77777777" w:rsidR="009E1226" w:rsidRPr="00CF4122" w:rsidRDefault="009E1226" w:rsidP="00442519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Billed Cost</w:t>
            </w:r>
          </w:p>
        </w:tc>
      </w:tr>
      <w:tr w:rsidR="009E1226" w:rsidRPr="00CF4122" w14:paraId="3927E1C5" w14:textId="77777777" w:rsidTr="005C3535">
        <w:trPr>
          <w:trHeight w:val="765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A3BF" w14:textId="795AEF1A" w:rsidR="009E1226" w:rsidRPr="00CF4122" w:rsidRDefault="00A36B04" w:rsidP="00442519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Saeed Babanajad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79D3" w14:textId="4A6CBA3D" w:rsidR="009E1226" w:rsidRPr="00CF4122" w:rsidRDefault="00A36B04" w:rsidP="00442519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Project Manager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90A2" w14:textId="2B49D709" w:rsidR="009E1226" w:rsidRPr="00CF4122" w:rsidRDefault="007E7AFA" w:rsidP="0044251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80.5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86DF" w14:textId="18B95254" w:rsidR="009E1226" w:rsidRPr="00CF4122" w:rsidRDefault="009E1226" w:rsidP="00014FA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F4122">
              <w:rPr>
                <w:rFonts w:asciiTheme="majorBidi" w:hAnsiTheme="majorBidi" w:cstheme="majorBidi"/>
                <w:color w:val="000000"/>
              </w:rPr>
              <w:t>$</w:t>
            </w:r>
            <w:r w:rsidR="00014FA9">
              <w:rPr>
                <w:rFonts w:asciiTheme="majorBidi" w:hAnsiTheme="majorBidi" w:cstheme="majorBidi"/>
                <w:color w:val="000000"/>
              </w:rPr>
              <w:t>130</w:t>
            </w:r>
            <w:r w:rsidRPr="00CF4122">
              <w:rPr>
                <w:rFonts w:asciiTheme="majorBidi" w:hAnsiTheme="majorBidi" w:cstheme="majorBidi"/>
                <w:color w:val="000000"/>
              </w:rPr>
              <w:t xml:space="preserve">/hour </w:t>
            </w:r>
          </w:p>
        </w:tc>
      </w:tr>
    </w:tbl>
    <w:p w14:paraId="3C580E99" w14:textId="77777777" w:rsidR="009E1226" w:rsidRPr="00CF4122" w:rsidRDefault="009E1226" w:rsidP="009E1226">
      <w:pPr>
        <w:rPr>
          <w:rFonts w:asciiTheme="majorBidi" w:hAnsiTheme="majorBidi" w:cstheme="majorBidi"/>
          <w:sz w:val="23"/>
          <w:szCs w:val="23"/>
        </w:rPr>
      </w:pPr>
    </w:p>
    <w:p w14:paraId="1934CF6A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Purchases and Rentals</w:t>
      </w:r>
    </w:p>
    <w:p w14:paraId="00AFA0E1" w14:textId="77777777" w:rsidR="005C3535" w:rsidRPr="005C3535" w:rsidRDefault="005C3535" w:rsidP="005C3535">
      <w:pPr>
        <w:rPr>
          <w:rFonts w:asciiTheme="majorBidi" w:hAnsiTheme="majorBidi" w:cstheme="majorBidi"/>
        </w:rPr>
      </w:pPr>
      <w:r w:rsidRPr="005C3535">
        <w:rPr>
          <w:rFonts w:asciiTheme="majorBidi" w:hAnsiTheme="majorBidi" w:cstheme="majorBidi"/>
        </w:rPr>
        <w:t>None.</w:t>
      </w:r>
    </w:p>
    <w:p w14:paraId="1A05C218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008175C1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018F21CB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Travel</w:t>
      </w:r>
    </w:p>
    <w:p w14:paraId="6B101BF4" w14:textId="77777777" w:rsidR="009E1226" w:rsidRPr="00CF4122" w:rsidRDefault="009E1226" w:rsidP="009E1226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None.</w:t>
      </w:r>
    </w:p>
    <w:p w14:paraId="640D61D6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706F3039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2176"/>
        <w:gridCol w:w="1490"/>
        <w:gridCol w:w="1515"/>
        <w:gridCol w:w="2120"/>
      </w:tblGrid>
      <w:tr w:rsidR="005C3535" w:rsidRPr="00CF4122" w14:paraId="56A0EEC1" w14:textId="77777777" w:rsidTr="00442519">
        <w:trPr>
          <w:trHeight w:val="451"/>
        </w:trPr>
        <w:tc>
          <w:tcPr>
            <w:tcW w:w="2186" w:type="dxa"/>
            <w:vMerge w:val="restart"/>
          </w:tcPr>
          <w:p w14:paraId="7499E09B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Institution</w:t>
            </w:r>
          </w:p>
        </w:tc>
        <w:tc>
          <w:tcPr>
            <w:tcW w:w="3942" w:type="dxa"/>
            <w:gridSpan w:val="2"/>
          </w:tcPr>
          <w:p w14:paraId="4E4A9BB6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Current Expenditures</w:t>
            </w:r>
          </w:p>
          <w:p w14:paraId="1F446345" w14:textId="30A7E925" w:rsidR="009E1226" w:rsidRPr="00CF4122" w:rsidRDefault="009E1226" w:rsidP="005C3535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0</w:t>
            </w:r>
            <w:r w:rsidR="009E5618">
              <w:rPr>
                <w:rFonts w:asciiTheme="majorBidi" w:hAnsiTheme="majorBidi" w:cstheme="majorBidi"/>
                <w:b/>
              </w:rPr>
              <w:t>4</w:t>
            </w:r>
            <w:r w:rsidRPr="00CF4122">
              <w:rPr>
                <w:rFonts w:asciiTheme="majorBidi" w:hAnsiTheme="majorBidi" w:cstheme="majorBidi"/>
                <w:b/>
              </w:rPr>
              <w:t xml:space="preserve">/01/2019 – </w:t>
            </w:r>
            <w:r w:rsidR="009E5618">
              <w:rPr>
                <w:rFonts w:asciiTheme="majorBidi" w:hAnsiTheme="majorBidi" w:cstheme="majorBidi"/>
                <w:b/>
              </w:rPr>
              <w:t>04/30</w:t>
            </w:r>
            <w:r w:rsidRPr="00CF4122">
              <w:rPr>
                <w:rFonts w:asciiTheme="majorBidi" w:hAnsiTheme="majorBidi" w:cstheme="majorBidi"/>
                <w:b/>
              </w:rPr>
              <w:t>/2019</w:t>
            </w:r>
          </w:p>
        </w:tc>
        <w:tc>
          <w:tcPr>
            <w:tcW w:w="3942" w:type="dxa"/>
            <w:gridSpan w:val="2"/>
          </w:tcPr>
          <w:p w14:paraId="1DA112DA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Cumulative Expenditures</w:t>
            </w:r>
          </w:p>
          <w:p w14:paraId="475D054B" w14:textId="796FE57A" w:rsidR="009E1226" w:rsidRPr="00CF4122" w:rsidRDefault="00A17A18" w:rsidP="0044251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02/01</w:t>
            </w:r>
            <w:r w:rsidR="009E5618">
              <w:rPr>
                <w:rFonts w:asciiTheme="majorBidi" w:hAnsiTheme="majorBidi" w:cstheme="majorBidi"/>
                <w:b/>
              </w:rPr>
              <w:t>/2018 – 04/30</w:t>
            </w:r>
            <w:r w:rsidR="009E1226" w:rsidRPr="00CF4122">
              <w:rPr>
                <w:rFonts w:asciiTheme="majorBidi" w:hAnsiTheme="majorBidi" w:cstheme="majorBidi"/>
                <w:b/>
              </w:rPr>
              <w:t>/2019</w:t>
            </w:r>
          </w:p>
        </w:tc>
      </w:tr>
      <w:tr w:rsidR="007E7AFA" w:rsidRPr="00CF4122" w14:paraId="4A59008C" w14:textId="77777777" w:rsidTr="00442519">
        <w:trPr>
          <w:trHeight w:val="451"/>
        </w:trPr>
        <w:tc>
          <w:tcPr>
            <w:tcW w:w="2186" w:type="dxa"/>
            <w:vMerge/>
          </w:tcPr>
          <w:p w14:paraId="76F43A27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2" w:type="dxa"/>
          </w:tcPr>
          <w:p w14:paraId="1267D46B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Labor</w:t>
            </w:r>
          </w:p>
        </w:tc>
        <w:tc>
          <w:tcPr>
            <w:tcW w:w="1610" w:type="dxa"/>
          </w:tcPr>
          <w:p w14:paraId="344CD63A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Other Costs</w:t>
            </w:r>
          </w:p>
        </w:tc>
        <w:tc>
          <w:tcPr>
            <w:tcW w:w="1610" w:type="dxa"/>
          </w:tcPr>
          <w:p w14:paraId="02C3423F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Labor</w:t>
            </w:r>
          </w:p>
        </w:tc>
        <w:tc>
          <w:tcPr>
            <w:tcW w:w="2332" w:type="dxa"/>
          </w:tcPr>
          <w:p w14:paraId="17D10FD4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Other Costs</w:t>
            </w:r>
          </w:p>
        </w:tc>
      </w:tr>
      <w:tr w:rsidR="007E7AFA" w:rsidRPr="00CF4122" w14:paraId="5AB78F3B" w14:textId="77777777" w:rsidTr="00442519">
        <w:trPr>
          <w:trHeight w:val="451"/>
        </w:trPr>
        <w:tc>
          <w:tcPr>
            <w:tcW w:w="2186" w:type="dxa"/>
          </w:tcPr>
          <w:p w14:paraId="5376E51B" w14:textId="645926E8" w:rsidR="009E1226" w:rsidRPr="00CF4122" w:rsidRDefault="005C3535" w:rsidP="00442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WJE</w:t>
            </w:r>
          </w:p>
        </w:tc>
        <w:tc>
          <w:tcPr>
            <w:tcW w:w="2332" w:type="dxa"/>
          </w:tcPr>
          <w:p w14:paraId="13402C61" w14:textId="1AEA644B" w:rsidR="009E1226" w:rsidRPr="007E7AFA" w:rsidRDefault="009E1226" w:rsidP="00014FA9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$</w:t>
            </w:r>
            <w:r w:rsidR="00014FA9">
              <w:rPr>
                <w:rFonts w:asciiTheme="majorBidi" w:hAnsiTheme="majorBidi" w:cstheme="majorBidi"/>
              </w:rPr>
              <w:t>10,465.00</w:t>
            </w:r>
          </w:p>
        </w:tc>
        <w:tc>
          <w:tcPr>
            <w:tcW w:w="1610" w:type="dxa"/>
          </w:tcPr>
          <w:p w14:paraId="1FF34A79" w14:textId="782F1716" w:rsidR="009E1226" w:rsidRPr="007E7AFA" w:rsidRDefault="005C3535" w:rsidP="005C3535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610" w:type="dxa"/>
          </w:tcPr>
          <w:p w14:paraId="537CD780" w14:textId="59411BEA" w:rsidR="009E1226" w:rsidRPr="007E7AFA" w:rsidRDefault="00A17A18" w:rsidP="00014FA9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$</w:t>
            </w:r>
            <w:r w:rsidR="00014FA9">
              <w:rPr>
                <w:rFonts w:asciiTheme="majorBidi" w:hAnsiTheme="majorBidi" w:cstheme="majorBidi"/>
              </w:rPr>
              <w:t>31,166</w:t>
            </w:r>
          </w:p>
        </w:tc>
        <w:tc>
          <w:tcPr>
            <w:tcW w:w="2332" w:type="dxa"/>
          </w:tcPr>
          <w:p w14:paraId="776437A4" w14:textId="22CF16D9" w:rsidR="009E1226" w:rsidRPr="00CF4122" w:rsidRDefault="005C3535" w:rsidP="00442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</w:tbl>
    <w:p w14:paraId="4EFE9FA0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58DB535D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  <w:bookmarkStart w:id="3" w:name="_GoBack"/>
      <w:bookmarkEnd w:id="3"/>
    </w:p>
    <w:p w14:paraId="711A0141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Sincerely,</w:t>
      </w:r>
    </w:p>
    <w:p w14:paraId="0DAF1F17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</w:p>
    <w:p w14:paraId="12486E3B" w14:textId="77777777" w:rsidR="002A76ED" w:rsidRPr="00CF4122" w:rsidRDefault="003C3194" w:rsidP="002A76ED">
      <w:pPr>
        <w:pStyle w:val="WJECompanyName"/>
        <w:rPr>
          <w:rFonts w:asciiTheme="majorBidi" w:hAnsiTheme="majorBidi" w:cstheme="majorBidi"/>
        </w:rPr>
      </w:pPr>
      <w:bookmarkStart w:id="4" w:name="Closing_CompanyName"/>
      <w:r w:rsidRPr="00CF4122">
        <w:rPr>
          <w:rFonts w:asciiTheme="majorBidi" w:hAnsiTheme="majorBidi" w:cstheme="majorBidi"/>
        </w:rPr>
        <w:t>Wiss, Janney, Elstner Associates, Inc.</w:t>
      </w:r>
      <w:bookmarkEnd w:id="4"/>
    </w:p>
    <w:p w14:paraId="7FB97BBC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</w:p>
    <w:p w14:paraId="14833E70" w14:textId="41E6AFE6" w:rsidR="002A76ED" w:rsidRPr="00CF4122" w:rsidRDefault="00506B54" w:rsidP="002A76ED">
      <w:pPr>
        <w:pStyle w:val="WJEClosing"/>
        <w:rPr>
          <w:rFonts w:asciiTheme="majorBidi" w:hAnsiTheme="majorBidi" w:cstheme="majorBidi"/>
        </w:rPr>
      </w:pPr>
      <w:r w:rsidRPr="00506B54">
        <w:rPr>
          <w:rFonts w:asciiTheme="majorBidi" w:hAnsiTheme="majorBidi" w:cstheme="majorBidi"/>
          <w:noProof/>
        </w:rPr>
        <w:drawing>
          <wp:inline distT="0" distB="0" distL="0" distR="0" wp14:anchorId="37BA7884" wp14:editId="7E7932ED">
            <wp:extent cx="1696661" cy="419754"/>
            <wp:effectExtent l="0" t="0" r="0" b="0"/>
            <wp:docPr id="2" name="Picture 2" descr="\\wjenbfp.wje.com\projects\Structures II\Signatures\Babanajad\s_babanajad_2019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jenbfp.wje.com\projects\Structures II\Signatures\Babanajad\s_babanajad_201904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37" cy="4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0A09" w14:textId="1ABDF32C" w:rsidR="002A76ED" w:rsidRPr="00CF4122" w:rsidRDefault="009E1226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Saeed Babanajad</w:t>
      </w:r>
      <w:r w:rsidR="002A76ED" w:rsidRPr="00CF4122">
        <w:rPr>
          <w:rFonts w:asciiTheme="majorBidi" w:hAnsiTheme="majorBidi" w:cstheme="majorBidi"/>
        </w:rPr>
        <w:fldChar w:fldCharType="begin"/>
      </w:r>
      <w:r w:rsidR="002A76ED" w:rsidRPr="00CF4122">
        <w:rPr>
          <w:rFonts w:asciiTheme="majorBidi" w:hAnsiTheme="majorBidi" w:cstheme="majorBidi"/>
        </w:rPr>
        <w:instrText xml:space="preserve"> MACROBUTTON  AcceptAllChangesShown </w:instrText>
      </w:r>
      <w:r w:rsidR="002A76ED" w:rsidRPr="00CF4122">
        <w:rPr>
          <w:rFonts w:asciiTheme="majorBidi" w:hAnsiTheme="majorBidi" w:cstheme="majorBidi"/>
        </w:rPr>
        <w:fldChar w:fldCharType="end"/>
      </w:r>
    </w:p>
    <w:p w14:paraId="1830A95A" w14:textId="0B5E63C1" w:rsidR="002A76ED" w:rsidRPr="00CF4122" w:rsidRDefault="009E1226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Associate III</w:t>
      </w:r>
    </w:p>
    <w:p w14:paraId="3E9F9686" w14:textId="77777777" w:rsidR="009E1226" w:rsidRPr="00CF4122" w:rsidRDefault="009E1226" w:rsidP="002A76ED">
      <w:pPr>
        <w:pStyle w:val="WJEClosing"/>
        <w:rPr>
          <w:rFonts w:asciiTheme="majorBidi" w:hAnsiTheme="majorBidi" w:cstheme="majorBidi"/>
        </w:rPr>
      </w:pPr>
    </w:p>
    <w:p w14:paraId="77725324" w14:textId="7F25FCF9" w:rsidR="00A6674F" w:rsidRPr="005C3535" w:rsidRDefault="00A6674F" w:rsidP="005C3535">
      <w:pPr>
        <w:rPr>
          <w:rFonts w:asciiTheme="majorBidi" w:hAnsiTheme="majorBidi" w:cstheme="majorBidi"/>
        </w:rPr>
      </w:pPr>
    </w:p>
    <w:p w14:paraId="496F6564" w14:textId="77777777" w:rsidR="00CF4122" w:rsidRPr="00CF4122" w:rsidRDefault="00CF4122">
      <w:pPr>
        <w:spacing w:line="276" w:lineRule="auto"/>
        <w:rPr>
          <w:rFonts w:asciiTheme="majorBidi" w:hAnsiTheme="majorBidi" w:cstheme="majorBidi"/>
          <w:sz w:val="22"/>
        </w:rPr>
      </w:pPr>
    </w:p>
    <w:sectPr w:rsidR="00CF4122" w:rsidRPr="00CF4122" w:rsidSect="003A5CAD">
      <w:headerReference w:type="default" r:id="rId11"/>
      <w:headerReference w:type="first" r:id="rId12"/>
      <w:footerReference w:type="first" r:id="rId13"/>
      <w:pgSz w:w="12240" w:h="15840" w:code="1"/>
      <w:pgMar w:top="216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9B660" w14:textId="77777777" w:rsidR="00DC6F0C" w:rsidRDefault="00DC6F0C">
      <w:r>
        <w:separator/>
      </w:r>
    </w:p>
  </w:endnote>
  <w:endnote w:type="continuationSeparator" w:id="0">
    <w:p w14:paraId="31B306DC" w14:textId="77777777" w:rsidR="00DC6F0C" w:rsidRDefault="00DC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D947A" w14:textId="77777777" w:rsidR="00442519" w:rsidRDefault="00442519" w:rsidP="002A76ED">
    <w:pPr>
      <w:pStyle w:val="WJEFirstFooter"/>
    </w:pPr>
    <w:r>
      <w:rPr>
        <w:b/>
      </w:rPr>
      <w:t>Headquarters &amp; Laboratories</w:t>
    </w:r>
    <w:r>
      <w:t>–Northbrook, Illinois</w:t>
    </w:r>
  </w:p>
  <w:p w14:paraId="5F05F418" w14:textId="77777777" w:rsidR="00442519" w:rsidRPr="002A76ED" w:rsidRDefault="00442519" w:rsidP="002B0569">
    <w:pPr>
      <w:pStyle w:val="WJEFirstFooter"/>
    </w:pPr>
    <w:r>
      <w:t>Atlanta | Austin | Boston | Chicago | Cleveland | Dallas | Denver | Detroit | Honolulu | Houston | Indianapolis | Los Angeles | Minneapolis | New Haven New York | Philadelphia | Pittsburgh | Portland | Princeton | Raleigh | San Antonio | San Francisco | Seattle | South Florida | Washington, DC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B196F" w14:textId="77777777" w:rsidR="00DC6F0C" w:rsidRDefault="00DC6F0C">
      <w:r>
        <w:separator/>
      </w:r>
    </w:p>
  </w:footnote>
  <w:footnote w:type="continuationSeparator" w:id="0">
    <w:p w14:paraId="56AA85B8" w14:textId="77777777" w:rsidR="00DC6F0C" w:rsidRDefault="00DC6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B13C1" w14:textId="77777777" w:rsidR="00442519" w:rsidRDefault="00442519" w:rsidP="00602CEE">
    <w:pPr>
      <w:pStyle w:val="WJEHeader"/>
    </w:pPr>
    <w:bookmarkStart w:id="5" w:name="Hdr1_Pri_Line0"/>
    <w:bookmarkEnd w:id="5"/>
    <w:r>
      <w:rPr>
        <w:b/>
        <w:noProof/>
      </w:rPr>
      <w:drawing>
        <wp:anchor distT="0" distB="0" distL="114300" distR="114300" simplePos="0" relativeHeight="251664384" behindDoc="1" locked="1" layoutInCell="1" allowOverlap="1" wp14:anchorId="409E7202" wp14:editId="198897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29968" cy="475488"/>
          <wp:effectExtent l="0" t="0" r="0" b="127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JE In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6" w:name="Hdr1_Pri_Line1"/>
    <w:r>
      <w:t xml:space="preserve">Franklin Moon, </w:t>
    </w:r>
    <w:proofErr w:type="spellStart"/>
    <w:r>
      <w:t>Ph.D</w:t>
    </w:r>
    <w:bookmarkEnd w:id="6"/>
    <w:proofErr w:type="spellEnd"/>
  </w:p>
  <w:p w14:paraId="0C318731" w14:textId="77777777" w:rsidR="00442519" w:rsidRDefault="00442519" w:rsidP="00602CEE">
    <w:pPr>
      <w:pStyle w:val="WJEHeader"/>
    </w:pPr>
    <w:bookmarkStart w:id="7" w:name="Hdr1_Pri_Line2"/>
    <w:r>
      <w:t>Rutgers, The State University of New Jersey</w:t>
    </w:r>
    <w:bookmarkEnd w:id="7"/>
  </w:p>
  <w:p w14:paraId="631C2AFD" w14:textId="77777777" w:rsidR="00442519" w:rsidRDefault="00442519" w:rsidP="00602CEE">
    <w:pPr>
      <w:pStyle w:val="WJEHeader"/>
    </w:pPr>
    <w:bookmarkStart w:id="8" w:name="Hdr1_Pri_Line3"/>
    <w:r>
      <w:t>January 28, 2019</w:t>
    </w:r>
    <w:bookmarkEnd w:id="8"/>
  </w:p>
  <w:p w14:paraId="4AAA11B8" w14:textId="73B18BC4" w:rsidR="00442519" w:rsidRPr="00602CEE" w:rsidRDefault="00442519" w:rsidP="00602CEE">
    <w:pPr>
      <w:pStyle w:val="WJEHeader"/>
      <w:rPr>
        <w:szCs w:val="18"/>
      </w:rPr>
    </w:pPr>
    <w:bookmarkStart w:id="9" w:name="Hdr1_Pri_Line4"/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14FA9">
      <w:rPr>
        <w:noProof/>
      </w:rPr>
      <w:t>2</w:t>
    </w:r>
    <w:r>
      <w:fldChar w:fldCharType="end"/>
    </w:r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EB1CD" w14:textId="77777777" w:rsidR="00442519" w:rsidRDefault="00442519" w:rsidP="00F5562C">
    <w:pPr>
      <w:pStyle w:val="WJEFirstHeaderBold"/>
    </w:pPr>
    <w:r>
      <w:rPr>
        <w:noProof/>
      </w:rPr>
      <w:drawing>
        <wp:anchor distT="0" distB="0" distL="114300" distR="114300" simplePos="0" relativeHeight="251662336" behindDoc="1" locked="1" layoutInCell="1" allowOverlap="1" wp14:anchorId="2816113A" wp14:editId="719FAE51">
          <wp:simplePos x="0" y="0"/>
          <wp:positionH relativeFrom="column">
            <wp:posOffset>0</wp:posOffset>
          </wp:positionH>
          <wp:positionV relativeFrom="paragraph">
            <wp:posOffset>25400</wp:posOffset>
          </wp:positionV>
          <wp:extent cx="2029968" cy="475488"/>
          <wp:effectExtent l="0" t="0" r="0" b="127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JE In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Start w:id="10" w:name="Hdr1_1st_Line0"/>
    <w:bookmarkEnd w:id="10"/>
    <w:r>
      <w:t xml:space="preserve"> </w:t>
    </w:r>
    <w:bookmarkStart w:id="11" w:name="Hdr1_1st_Line1"/>
    <w:proofErr w:type="spellStart"/>
    <w:r>
      <w:t>Wiss</w:t>
    </w:r>
    <w:proofErr w:type="spellEnd"/>
    <w:r>
      <w:t xml:space="preserve">, Janney, </w:t>
    </w:r>
    <w:proofErr w:type="spellStart"/>
    <w:r>
      <w:t>Elstner</w:t>
    </w:r>
    <w:proofErr w:type="spellEnd"/>
    <w:r>
      <w:t xml:space="preserve"> Associates, Inc.</w:t>
    </w:r>
    <w:bookmarkEnd w:id="11"/>
  </w:p>
  <w:p w14:paraId="34B7ED66" w14:textId="77777777" w:rsidR="00442519" w:rsidRDefault="00442519" w:rsidP="002A76ED">
    <w:pPr>
      <w:pStyle w:val="WJEFirstHeader"/>
    </w:pPr>
    <w:bookmarkStart w:id="12" w:name="Hdr1_1st_Line2"/>
    <w:r>
      <w:t xml:space="preserve">330 </w:t>
    </w:r>
    <w:proofErr w:type="spellStart"/>
    <w:r>
      <w:t>Pfingsten</w:t>
    </w:r>
    <w:proofErr w:type="spellEnd"/>
    <w:r>
      <w:t xml:space="preserve"> Road</w:t>
    </w:r>
    <w:bookmarkEnd w:id="12"/>
  </w:p>
  <w:p w14:paraId="0F1B396D" w14:textId="77777777" w:rsidR="00442519" w:rsidRDefault="00442519" w:rsidP="002A76ED">
    <w:pPr>
      <w:pStyle w:val="WJEFirstHeader"/>
    </w:pPr>
    <w:bookmarkStart w:id="13" w:name="Hdr1_1st_Line3"/>
    <w:r>
      <w:t>Northbrook, Illinois 60062</w:t>
    </w:r>
    <w:bookmarkEnd w:id="13"/>
  </w:p>
  <w:p w14:paraId="2276B622" w14:textId="77777777" w:rsidR="00442519" w:rsidRDefault="00442519" w:rsidP="002A76ED">
    <w:pPr>
      <w:pStyle w:val="WJEFirstHeader"/>
    </w:pPr>
    <w:bookmarkStart w:id="14" w:name="Hdr1_1st_Line4"/>
    <w:r>
      <w:t xml:space="preserve">847.272.7400 </w:t>
    </w:r>
    <w:proofErr w:type="spellStart"/>
    <w:r>
      <w:t>tel</w:t>
    </w:r>
    <w:proofErr w:type="spellEnd"/>
    <w:r>
      <w:t xml:space="preserve"> | 847.291.9599 fax</w:t>
    </w:r>
    <w:bookmarkEnd w:id="14"/>
  </w:p>
  <w:p w14:paraId="3F35FE48" w14:textId="77777777" w:rsidR="00442519" w:rsidRPr="002A76ED" w:rsidRDefault="00442519" w:rsidP="002A76ED">
    <w:pPr>
      <w:pStyle w:val="WJEFirstHeader"/>
    </w:pPr>
    <w:bookmarkStart w:id="15" w:name="Hdr1_1st_Line5"/>
    <w:r>
      <w:t>www.wje.com</w:t>
    </w:r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9FA9230"/>
    <w:styleLink w:val="OutlineWJ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09672D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404C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A31131"/>
    <w:multiLevelType w:val="multilevel"/>
    <w:tmpl w:val="D79648E2"/>
    <w:lvl w:ilvl="0">
      <w:start w:val="1"/>
      <w:numFmt w:val="bullet"/>
      <w:pStyle w:val="WJ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⁰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"/>
      <w:lvlJc w:val="left"/>
      <w:pPr>
        <w:ind w:left="1800" w:hanging="360"/>
      </w:pPr>
      <w:rPr>
        <w:rFonts w:ascii="Wingdings 3" w:hAnsi="Wingdings 3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2E8B"/>
    <w:multiLevelType w:val="multilevel"/>
    <w:tmpl w:val="6D6087CE"/>
    <w:lvl w:ilvl="0">
      <w:start w:val="1"/>
      <w:numFmt w:val="decimal"/>
      <w:lvlRestart w:val="0"/>
      <w:pStyle w:val="WJE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DAF77D8"/>
    <w:multiLevelType w:val="multilevel"/>
    <w:tmpl w:val="522CE0D2"/>
    <w:lvl w:ilvl="0">
      <w:start w:val="1"/>
      <w:numFmt w:val="upperRoman"/>
      <w:lvlRestart w:val="0"/>
      <w:pStyle w:val="WJEOutlin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4A61DD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5854574E"/>
    <w:multiLevelType w:val="hybridMultilevel"/>
    <w:tmpl w:val="3A4CE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D6D"/>
    <w:multiLevelType w:val="multilevel"/>
    <w:tmpl w:val="570E208E"/>
    <w:lvl w:ilvl="0">
      <w:start w:val="1"/>
      <w:numFmt w:val="none"/>
      <w:lvlRestart w:val="0"/>
      <w:pStyle w:val="WJEIndent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10651EB"/>
    <w:multiLevelType w:val="multilevel"/>
    <w:tmpl w:val="04090023"/>
    <w:styleLink w:val="NumberWJ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szSwMLMwMDAzMbZU0lEKTi0uzszPAykwNKgFAMVeh/otAAAA"/>
    <w:docVar w:name="City" w:val="    "/>
    <w:docVar w:name="CityStateZip" w:val="    "/>
    <w:docVar w:name="Company" w:val="    "/>
    <w:docVar w:name="Country" w:val="    "/>
    <w:docVar w:name="CourtesyTitle" w:val="    "/>
    <w:docVar w:name="Email" w:val="    "/>
    <w:docVar w:name="FaxNo" w:val="    "/>
    <w:docVar w:name="FirstName" w:val="    "/>
    <w:docVar w:name="FullName" w:val="    "/>
    <w:docVar w:name="LastName" w:val="    "/>
    <w:docVar w:name="State" w:val="    "/>
    <w:docVar w:name="StreetAdd" w:val="    "/>
    <w:docVar w:name="Title" w:val="    "/>
    <w:docVar w:name="Zip" w:val="    "/>
  </w:docVars>
  <w:rsids>
    <w:rsidRoot w:val="003C3194"/>
    <w:rsid w:val="00005723"/>
    <w:rsid w:val="00014FA9"/>
    <w:rsid w:val="00025931"/>
    <w:rsid w:val="00033380"/>
    <w:rsid w:val="000534F4"/>
    <w:rsid w:val="00055E3C"/>
    <w:rsid w:val="0006453E"/>
    <w:rsid w:val="00070E48"/>
    <w:rsid w:val="00083649"/>
    <w:rsid w:val="000A3F2A"/>
    <w:rsid w:val="000A4A8C"/>
    <w:rsid w:val="000A7B4D"/>
    <w:rsid w:val="000B1FF0"/>
    <w:rsid w:val="000B7969"/>
    <w:rsid w:val="000F3511"/>
    <w:rsid w:val="000F7797"/>
    <w:rsid w:val="001066DD"/>
    <w:rsid w:val="00106D72"/>
    <w:rsid w:val="00107CA0"/>
    <w:rsid w:val="00114232"/>
    <w:rsid w:val="00115FB9"/>
    <w:rsid w:val="001215A3"/>
    <w:rsid w:val="001337BF"/>
    <w:rsid w:val="001345B1"/>
    <w:rsid w:val="00142750"/>
    <w:rsid w:val="0016149D"/>
    <w:rsid w:val="001630C7"/>
    <w:rsid w:val="001660AC"/>
    <w:rsid w:val="00192E51"/>
    <w:rsid w:val="001A4248"/>
    <w:rsid w:val="001C1BCE"/>
    <w:rsid w:val="001C44C7"/>
    <w:rsid w:val="001C51B9"/>
    <w:rsid w:val="001D7BE4"/>
    <w:rsid w:val="001E29DC"/>
    <w:rsid w:val="001E3144"/>
    <w:rsid w:val="001E5F63"/>
    <w:rsid w:val="001E62B5"/>
    <w:rsid w:val="001F40D3"/>
    <w:rsid w:val="0020374A"/>
    <w:rsid w:val="00206057"/>
    <w:rsid w:val="002168E4"/>
    <w:rsid w:val="002330DE"/>
    <w:rsid w:val="0024014E"/>
    <w:rsid w:val="00240D97"/>
    <w:rsid w:val="00241B1B"/>
    <w:rsid w:val="00241C1D"/>
    <w:rsid w:val="00247DFD"/>
    <w:rsid w:val="0025443C"/>
    <w:rsid w:val="002549C3"/>
    <w:rsid w:val="002561A6"/>
    <w:rsid w:val="002566CD"/>
    <w:rsid w:val="00267D2F"/>
    <w:rsid w:val="00271EFB"/>
    <w:rsid w:val="00274242"/>
    <w:rsid w:val="00275A64"/>
    <w:rsid w:val="00277313"/>
    <w:rsid w:val="00281E89"/>
    <w:rsid w:val="0029245D"/>
    <w:rsid w:val="00292AF4"/>
    <w:rsid w:val="00294B93"/>
    <w:rsid w:val="002A4A8A"/>
    <w:rsid w:val="002A5E1D"/>
    <w:rsid w:val="002A76ED"/>
    <w:rsid w:val="002B0569"/>
    <w:rsid w:val="002B58B9"/>
    <w:rsid w:val="002C430D"/>
    <w:rsid w:val="002D1B06"/>
    <w:rsid w:val="002D431A"/>
    <w:rsid w:val="002D4F24"/>
    <w:rsid w:val="002F1D28"/>
    <w:rsid w:val="00301FDD"/>
    <w:rsid w:val="00302D69"/>
    <w:rsid w:val="003144C1"/>
    <w:rsid w:val="00326FE5"/>
    <w:rsid w:val="003460CA"/>
    <w:rsid w:val="00350125"/>
    <w:rsid w:val="00356C22"/>
    <w:rsid w:val="00365090"/>
    <w:rsid w:val="00365124"/>
    <w:rsid w:val="00380C73"/>
    <w:rsid w:val="003A59B8"/>
    <w:rsid w:val="003A5CAD"/>
    <w:rsid w:val="003B2701"/>
    <w:rsid w:val="003B4575"/>
    <w:rsid w:val="003B6D80"/>
    <w:rsid w:val="003C3194"/>
    <w:rsid w:val="003D047B"/>
    <w:rsid w:val="003E0694"/>
    <w:rsid w:val="003E4525"/>
    <w:rsid w:val="003F4FE6"/>
    <w:rsid w:val="00415DC4"/>
    <w:rsid w:val="00415E94"/>
    <w:rsid w:val="004238AB"/>
    <w:rsid w:val="00424437"/>
    <w:rsid w:val="00427A52"/>
    <w:rsid w:val="00442519"/>
    <w:rsid w:val="00442C68"/>
    <w:rsid w:val="00443B79"/>
    <w:rsid w:val="0044776B"/>
    <w:rsid w:val="00455673"/>
    <w:rsid w:val="00455765"/>
    <w:rsid w:val="00456173"/>
    <w:rsid w:val="00460FA9"/>
    <w:rsid w:val="00464FBB"/>
    <w:rsid w:val="004651FB"/>
    <w:rsid w:val="004675D6"/>
    <w:rsid w:val="004703BF"/>
    <w:rsid w:val="004714A0"/>
    <w:rsid w:val="00473F25"/>
    <w:rsid w:val="00480360"/>
    <w:rsid w:val="0049432D"/>
    <w:rsid w:val="004C083D"/>
    <w:rsid w:val="004D1807"/>
    <w:rsid w:val="004D2F34"/>
    <w:rsid w:val="004D5AFD"/>
    <w:rsid w:val="004E46D8"/>
    <w:rsid w:val="004F5323"/>
    <w:rsid w:val="004F7063"/>
    <w:rsid w:val="00506B54"/>
    <w:rsid w:val="00526ACB"/>
    <w:rsid w:val="00530A98"/>
    <w:rsid w:val="005320C3"/>
    <w:rsid w:val="00542900"/>
    <w:rsid w:val="00543795"/>
    <w:rsid w:val="00556DB6"/>
    <w:rsid w:val="005725C9"/>
    <w:rsid w:val="00584906"/>
    <w:rsid w:val="005856BD"/>
    <w:rsid w:val="005865F0"/>
    <w:rsid w:val="0059079D"/>
    <w:rsid w:val="00597BE7"/>
    <w:rsid w:val="005B15D2"/>
    <w:rsid w:val="005B21C3"/>
    <w:rsid w:val="005B5C39"/>
    <w:rsid w:val="005B7E13"/>
    <w:rsid w:val="005C03CE"/>
    <w:rsid w:val="005C3535"/>
    <w:rsid w:val="005C7E16"/>
    <w:rsid w:val="005D4146"/>
    <w:rsid w:val="005E092F"/>
    <w:rsid w:val="005E0FE3"/>
    <w:rsid w:val="005E71CD"/>
    <w:rsid w:val="005F1DE9"/>
    <w:rsid w:val="005F7279"/>
    <w:rsid w:val="005F7837"/>
    <w:rsid w:val="00600979"/>
    <w:rsid w:val="0060170C"/>
    <w:rsid w:val="00602CEE"/>
    <w:rsid w:val="0060436D"/>
    <w:rsid w:val="006159DB"/>
    <w:rsid w:val="00615FAE"/>
    <w:rsid w:val="00616FA5"/>
    <w:rsid w:val="006226FA"/>
    <w:rsid w:val="0062598B"/>
    <w:rsid w:val="00625EDC"/>
    <w:rsid w:val="0064594F"/>
    <w:rsid w:val="00646FA4"/>
    <w:rsid w:val="0065269C"/>
    <w:rsid w:val="00654D03"/>
    <w:rsid w:val="00654D8F"/>
    <w:rsid w:val="00661B9D"/>
    <w:rsid w:val="00674446"/>
    <w:rsid w:val="00676A67"/>
    <w:rsid w:val="0068556A"/>
    <w:rsid w:val="0069305E"/>
    <w:rsid w:val="00693ED4"/>
    <w:rsid w:val="0069535F"/>
    <w:rsid w:val="006A4465"/>
    <w:rsid w:val="006C2768"/>
    <w:rsid w:val="006D2562"/>
    <w:rsid w:val="006D761B"/>
    <w:rsid w:val="00714A98"/>
    <w:rsid w:val="00735FED"/>
    <w:rsid w:val="007517B5"/>
    <w:rsid w:val="00762584"/>
    <w:rsid w:val="00765E22"/>
    <w:rsid w:val="007722B5"/>
    <w:rsid w:val="007725EC"/>
    <w:rsid w:val="00785E73"/>
    <w:rsid w:val="007A2D5B"/>
    <w:rsid w:val="007A44E5"/>
    <w:rsid w:val="007A5439"/>
    <w:rsid w:val="007A6330"/>
    <w:rsid w:val="007A7DCA"/>
    <w:rsid w:val="007B78C1"/>
    <w:rsid w:val="007C0935"/>
    <w:rsid w:val="007D0B22"/>
    <w:rsid w:val="007D3C73"/>
    <w:rsid w:val="007D7651"/>
    <w:rsid w:val="007D7940"/>
    <w:rsid w:val="007E0EFC"/>
    <w:rsid w:val="007E1FAF"/>
    <w:rsid w:val="007E7AFA"/>
    <w:rsid w:val="00800BE5"/>
    <w:rsid w:val="00815C61"/>
    <w:rsid w:val="00816350"/>
    <w:rsid w:val="008200ED"/>
    <w:rsid w:val="00820646"/>
    <w:rsid w:val="00835D4E"/>
    <w:rsid w:val="00846AEA"/>
    <w:rsid w:val="00857E5A"/>
    <w:rsid w:val="0088594A"/>
    <w:rsid w:val="00891054"/>
    <w:rsid w:val="00897440"/>
    <w:rsid w:val="008A26A9"/>
    <w:rsid w:val="008A4A33"/>
    <w:rsid w:val="008A7D47"/>
    <w:rsid w:val="008B4414"/>
    <w:rsid w:val="008D6562"/>
    <w:rsid w:val="008F2198"/>
    <w:rsid w:val="009020A4"/>
    <w:rsid w:val="009025E9"/>
    <w:rsid w:val="00915C36"/>
    <w:rsid w:val="00920368"/>
    <w:rsid w:val="00931DA5"/>
    <w:rsid w:val="00935D7C"/>
    <w:rsid w:val="00947D0E"/>
    <w:rsid w:val="009512A2"/>
    <w:rsid w:val="00957E2E"/>
    <w:rsid w:val="009703B1"/>
    <w:rsid w:val="00976D9A"/>
    <w:rsid w:val="00980A22"/>
    <w:rsid w:val="00982301"/>
    <w:rsid w:val="00984B8A"/>
    <w:rsid w:val="00996314"/>
    <w:rsid w:val="009A4F98"/>
    <w:rsid w:val="009B0F22"/>
    <w:rsid w:val="009B184B"/>
    <w:rsid w:val="009C1AC3"/>
    <w:rsid w:val="009D7492"/>
    <w:rsid w:val="009E1226"/>
    <w:rsid w:val="009E2E2A"/>
    <w:rsid w:val="009E4FAC"/>
    <w:rsid w:val="009E5618"/>
    <w:rsid w:val="009F007E"/>
    <w:rsid w:val="00A15F88"/>
    <w:rsid w:val="00A17A18"/>
    <w:rsid w:val="00A23F85"/>
    <w:rsid w:val="00A242D2"/>
    <w:rsid w:val="00A25D11"/>
    <w:rsid w:val="00A2790B"/>
    <w:rsid w:val="00A31039"/>
    <w:rsid w:val="00A3129E"/>
    <w:rsid w:val="00A36B04"/>
    <w:rsid w:val="00A400EA"/>
    <w:rsid w:val="00A561D9"/>
    <w:rsid w:val="00A6674F"/>
    <w:rsid w:val="00A711A6"/>
    <w:rsid w:val="00A74B9B"/>
    <w:rsid w:val="00A76A4A"/>
    <w:rsid w:val="00A87A67"/>
    <w:rsid w:val="00A90B2A"/>
    <w:rsid w:val="00A95AD2"/>
    <w:rsid w:val="00AA2F51"/>
    <w:rsid w:val="00AA6F1F"/>
    <w:rsid w:val="00AB0613"/>
    <w:rsid w:val="00AB40F8"/>
    <w:rsid w:val="00AB794A"/>
    <w:rsid w:val="00AC087D"/>
    <w:rsid w:val="00AC4812"/>
    <w:rsid w:val="00AC5A5B"/>
    <w:rsid w:val="00AD1698"/>
    <w:rsid w:val="00AD4A73"/>
    <w:rsid w:val="00AE482A"/>
    <w:rsid w:val="00AF3E11"/>
    <w:rsid w:val="00AF644D"/>
    <w:rsid w:val="00B1173E"/>
    <w:rsid w:val="00B262D5"/>
    <w:rsid w:val="00B36B69"/>
    <w:rsid w:val="00B41803"/>
    <w:rsid w:val="00B673EB"/>
    <w:rsid w:val="00B75668"/>
    <w:rsid w:val="00B904DE"/>
    <w:rsid w:val="00B91890"/>
    <w:rsid w:val="00B93BA9"/>
    <w:rsid w:val="00BA6073"/>
    <w:rsid w:val="00BA6BF6"/>
    <w:rsid w:val="00BC6E22"/>
    <w:rsid w:val="00BD2B36"/>
    <w:rsid w:val="00C20156"/>
    <w:rsid w:val="00C31A10"/>
    <w:rsid w:val="00C35298"/>
    <w:rsid w:val="00C36BC3"/>
    <w:rsid w:val="00C36FB1"/>
    <w:rsid w:val="00C4212E"/>
    <w:rsid w:val="00C471F1"/>
    <w:rsid w:val="00C53487"/>
    <w:rsid w:val="00C54368"/>
    <w:rsid w:val="00C66EB3"/>
    <w:rsid w:val="00C7107B"/>
    <w:rsid w:val="00C7443B"/>
    <w:rsid w:val="00C7494E"/>
    <w:rsid w:val="00C80946"/>
    <w:rsid w:val="00C83F38"/>
    <w:rsid w:val="00C83F6E"/>
    <w:rsid w:val="00C96742"/>
    <w:rsid w:val="00CA35F6"/>
    <w:rsid w:val="00CA4AF2"/>
    <w:rsid w:val="00CA6E3C"/>
    <w:rsid w:val="00CB3402"/>
    <w:rsid w:val="00CB5B70"/>
    <w:rsid w:val="00CB6884"/>
    <w:rsid w:val="00CE0F7A"/>
    <w:rsid w:val="00CE761C"/>
    <w:rsid w:val="00CF10C8"/>
    <w:rsid w:val="00CF30BB"/>
    <w:rsid w:val="00CF3AA0"/>
    <w:rsid w:val="00CF4122"/>
    <w:rsid w:val="00D00355"/>
    <w:rsid w:val="00D0088E"/>
    <w:rsid w:val="00D11A7D"/>
    <w:rsid w:val="00D13D4B"/>
    <w:rsid w:val="00D33AF1"/>
    <w:rsid w:val="00D4052D"/>
    <w:rsid w:val="00D42A22"/>
    <w:rsid w:val="00D45D1C"/>
    <w:rsid w:val="00D50B53"/>
    <w:rsid w:val="00D6284E"/>
    <w:rsid w:val="00D6459D"/>
    <w:rsid w:val="00D73C6E"/>
    <w:rsid w:val="00D77D70"/>
    <w:rsid w:val="00D91821"/>
    <w:rsid w:val="00D9206F"/>
    <w:rsid w:val="00D9416E"/>
    <w:rsid w:val="00D95596"/>
    <w:rsid w:val="00DA114C"/>
    <w:rsid w:val="00DA225F"/>
    <w:rsid w:val="00DA25DB"/>
    <w:rsid w:val="00DB3046"/>
    <w:rsid w:val="00DC37DA"/>
    <w:rsid w:val="00DC6F0C"/>
    <w:rsid w:val="00DD271D"/>
    <w:rsid w:val="00DE1307"/>
    <w:rsid w:val="00DF297D"/>
    <w:rsid w:val="00E018A9"/>
    <w:rsid w:val="00E23003"/>
    <w:rsid w:val="00E27AC8"/>
    <w:rsid w:val="00E35D3A"/>
    <w:rsid w:val="00E4501E"/>
    <w:rsid w:val="00E808F1"/>
    <w:rsid w:val="00E8698D"/>
    <w:rsid w:val="00E9229D"/>
    <w:rsid w:val="00E97514"/>
    <w:rsid w:val="00EA0DBC"/>
    <w:rsid w:val="00EA7937"/>
    <w:rsid w:val="00EB0797"/>
    <w:rsid w:val="00EC0E41"/>
    <w:rsid w:val="00EC3B85"/>
    <w:rsid w:val="00ED070B"/>
    <w:rsid w:val="00ED3AB1"/>
    <w:rsid w:val="00ED7010"/>
    <w:rsid w:val="00EE4366"/>
    <w:rsid w:val="00F06FD0"/>
    <w:rsid w:val="00F12355"/>
    <w:rsid w:val="00F12A32"/>
    <w:rsid w:val="00F164B1"/>
    <w:rsid w:val="00F178F3"/>
    <w:rsid w:val="00F17BE3"/>
    <w:rsid w:val="00F3019B"/>
    <w:rsid w:val="00F41E3C"/>
    <w:rsid w:val="00F44D0D"/>
    <w:rsid w:val="00F47F2B"/>
    <w:rsid w:val="00F52180"/>
    <w:rsid w:val="00F5562C"/>
    <w:rsid w:val="00F63364"/>
    <w:rsid w:val="00F70005"/>
    <w:rsid w:val="00F736C4"/>
    <w:rsid w:val="00F771B7"/>
    <w:rsid w:val="00F92995"/>
    <w:rsid w:val="00FA4131"/>
    <w:rsid w:val="00FA70AF"/>
    <w:rsid w:val="00FB073B"/>
    <w:rsid w:val="00FB22AD"/>
    <w:rsid w:val="00FB6535"/>
    <w:rsid w:val="00FC56EE"/>
    <w:rsid w:val="00FC7426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505F7"/>
  <w15:docId w15:val="{9F85737F-936E-46C4-93C3-82E156FB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3194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1"/>
    <w:rsid w:val="003C3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3C31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3C31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C31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3C31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3C31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3C3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3C31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3C31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1"/>
    <w:semiHidden/>
    <w:unhideWhenUsed/>
    <w:rsid w:val="002A76ED"/>
    <w:pPr>
      <w:numPr>
        <w:numId w:val="4"/>
      </w:numPr>
    </w:pPr>
  </w:style>
  <w:style w:type="numbering" w:styleId="1ai">
    <w:name w:val="Outline List 1"/>
    <w:basedOn w:val="NoList"/>
    <w:uiPriority w:val="1"/>
    <w:semiHidden/>
    <w:unhideWhenUsed/>
    <w:rsid w:val="002A76ED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3C31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C31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C3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C31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C319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C3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C3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C3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3C3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1"/>
    <w:semiHidden/>
    <w:unhideWhenUsed/>
    <w:rsid w:val="002A76ED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1"/>
    <w:rsid w:val="002A7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"/>
    <w:rsid w:val="002A76E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76ED"/>
  </w:style>
  <w:style w:type="paragraph" w:styleId="BlockText">
    <w:name w:val="Block Text"/>
    <w:basedOn w:val="Normal"/>
    <w:uiPriority w:val="1"/>
    <w:semiHidden/>
    <w:unhideWhenUsed/>
    <w:rsid w:val="002A76E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rsid w:val="002A76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A76ED"/>
    <w:rPr>
      <w:sz w:val="24"/>
      <w:szCs w:val="24"/>
    </w:rPr>
  </w:style>
  <w:style w:type="paragraph" w:styleId="BodyText2">
    <w:name w:val="Body Text 2"/>
    <w:basedOn w:val="Normal"/>
    <w:link w:val="BodyText2Char"/>
    <w:uiPriority w:val="1"/>
    <w:semiHidden/>
    <w:unhideWhenUsed/>
    <w:rsid w:val="002A76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1"/>
    <w:semiHidden/>
    <w:rsid w:val="002A76ED"/>
    <w:rPr>
      <w:sz w:val="24"/>
      <w:szCs w:val="24"/>
    </w:rPr>
  </w:style>
  <w:style w:type="paragraph" w:styleId="BodyText3">
    <w:name w:val="Body Text 3"/>
    <w:basedOn w:val="Normal"/>
    <w:link w:val="BodyText3Char"/>
    <w:uiPriority w:val="1"/>
    <w:semiHidden/>
    <w:unhideWhenUsed/>
    <w:rsid w:val="002A76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"/>
    <w:semiHidden/>
    <w:rsid w:val="002A76E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"/>
    <w:rsid w:val="002A76E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"/>
    <w:rsid w:val="002A76ED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1"/>
    <w:semiHidden/>
    <w:unhideWhenUsed/>
    <w:rsid w:val="002A76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1"/>
    <w:semiHidden/>
    <w:rsid w:val="002A76ED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1"/>
    <w:semiHidden/>
    <w:unhideWhenUsed/>
    <w:rsid w:val="002A76E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"/>
    <w:semiHidden/>
    <w:rsid w:val="002A76ED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1"/>
    <w:semiHidden/>
    <w:unhideWhenUsed/>
    <w:rsid w:val="002A76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"/>
    <w:semiHidden/>
    <w:rsid w:val="002A76ED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1"/>
    <w:semiHidden/>
    <w:unhideWhenUsed/>
    <w:rsid w:val="002A76E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"/>
    <w:semiHidden/>
    <w:rsid w:val="002A76ED"/>
    <w:rPr>
      <w:sz w:val="16"/>
      <w:szCs w:val="16"/>
    </w:rPr>
  </w:style>
  <w:style w:type="character" w:styleId="BookTitle">
    <w:name w:val="Book Title"/>
    <w:basedOn w:val="DefaultParagraphFont"/>
    <w:uiPriority w:val="33"/>
    <w:rsid w:val="002A76ED"/>
    <w:rPr>
      <w:b/>
      <w:bCs/>
      <w:i/>
      <w:iCs/>
      <w:spacing w:val="5"/>
    </w:rPr>
  </w:style>
  <w:style w:type="numbering" w:customStyle="1" w:styleId="BulletWJE">
    <w:name w:val="Bullet WJE"/>
    <w:basedOn w:val="NoList"/>
    <w:uiPriority w:val="99"/>
    <w:rsid w:val="002A76ED"/>
  </w:style>
  <w:style w:type="paragraph" w:styleId="Caption">
    <w:name w:val="caption"/>
    <w:basedOn w:val="Normal"/>
    <w:next w:val="Normal"/>
    <w:uiPriority w:val="1"/>
    <w:semiHidden/>
    <w:unhideWhenUsed/>
    <w:qFormat/>
    <w:rsid w:val="002A76ED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rsid w:val="002A76E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2A76ED"/>
    <w:rPr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1"/>
    <w:semiHidden/>
    <w:unhideWhenUsed/>
    <w:rsid w:val="002A7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"/>
    <w:semiHidden/>
    <w:unhideWhenUsed/>
    <w:rsid w:val="002A76ED"/>
  </w:style>
  <w:style w:type="character" w:customStyle="1" w:styleId="CommentTextChar">
    <w:name w:val="Comment Text Char"/>
    <w:basedOn w:val="DefaultParagraphFont"/>
    <w:link w:val="CommentText"/>
    <w:uiPriority w:val="1"/>
    <w:semiHidden/>
    <w:rsid w:val="002A76ED"/>
  </w:style>
  <w:style w:type="paragraph" w:styleId="CommentSubject">
    <w:name w:val="annotation subject"/>
    <w:basedOn w:val="CommentText"/>
    <w:next w:val="CommentText"/>
    <w:link w:val="CommentSubjectChar"/>
    <w:uiPriority w:val="1"/>
    <w:semiHidden/>
    <w:unhideWhenUsed/>
    <w:rsid w:val="002A7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"/>
    <w:semiHidden/>
    <w:rsid w:val="002A76ED"/>
    <w:rPr>
      <w:b/>
      <w:bCs/>
    </w:rPr>
  </w:style>
  <w:style w:type="table" w:styleId="DarkList">
    <w:name w:val="Dark List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rsid w:val="002A76ED"/>
  </w:style>
  <w:style w:type="character" w:customStyle="1" w:styleId="DateChar">
    <w:name w:val="Date Char"/>
    <w:basedOn w:val="DefaultParagraphFont"/>
    <w:link w:val="Date"/>
    <w:uiPriority w:val="1"/>
    <w:rsid w:val="002A76E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1"/>
    <w:semiHidden/>
    <w:unhideWhenUsed/>
    <w:rsid w:val="002A76E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"/>
    <w:semiHidden/>
    <w:rsid w:val="002A76E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"/>
    <w:semiHidden/>
    <w:unhideWhenUsed/>
    <w:rsid w:val="002A76ED"/>
  </w:style>
  <w:style w:type="character" w:customStyle="1" w:styleId="E-mailSignatureChar">
    <w:name w:val="E-mail Signature Char"/>
    <w:basedOn w:val="DefaultParagraphFont"/>
    <w:link w:val="E-mailSignature"/>
    <w:uiPriority w:val="1"/>
    <w:semiHidden/>
    <w:rsid w:val="002A76ED"/>
    <w:rPr>
      <w:sz w:val="24"/>
      <w:szCs w:val="24"/>
    </w:rPr>
  </w:style>
  <w:style w:type="character" w:styleId="Emphasis">
    <w:name w:val="Emphasis"/>
    <w:basedOn w:val="DefaultParagraphFont"/>
    <w:uiPriority w:val="1"/>
    <w:rsid w:val="002A76ED"/>
    <w:rPr>
      <w:i/>
      <w:iCs/>
    </w:rPr>
  </w:style>
  <w:style w:type="character" w:styleId="EndnoteReference">
    <w:name w:val="endnote reference"/>
    <w:basedOn w:val="DefaultParagraphFont"/>
    <w:uiPriority w:val="1"/>
    <w:semiHidden/>
    <w:unhideWhenUsed/>
    <w:rsid w:val="002A76ED"/>
    <w:rPr>
      <w:vertAlign w:val="superscript"/>
    </w:rPr>
  </w:style>
  <w:style w:type="paragraph" w:styleId="EndnoteText">
    <w:name w:val="endnote text"/>
    <w:basedOn w:val="Normal"/>
    <w:link w:val="EndnoteTextChar"/>
    <w:uiPriority w:val="1"/>
    <w:semiHidden/>
    <w:unhideWhenUsed/>
    <w:rsid w:val="002A76ED"/>
  </w:style>
  <w:style w:type="character" w:customStyle="1" w:styleId="EndnoteTextChar">
    <w:name w:val="Endnote Text Char"/>
    <w:basedOn w:val="DefaultParagraphFont"/>
    <w:link w:val="EndnoteText"/>
    <w:uiPriority w:val="1"/>
    <w:semiHidden/>
    <w:rsid w:val="002A76ED"/>
  </w:style>
  <w:style w:type="paragraph" w:styleId="EnvelopeAddress">
    <w:name w:val="envelope address"/>
    <w:basedOn w:val="Normal"/>
    <w:uiPriority w:val="1"/>
    <w:semiHidden/>
    <w:unhideWhenUsed/>
    <w:rsid w:val="002A76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1"/>
    <w:semiHidden/>
    <w:unhideWhenUsed/>
    <w:rsid w:val="002A76E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1"/>
    <w:semiHidden/>
    <w:unhideWhenUsed/>
    <w:rsid w:val="002A76E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1"/>
    <w:rsid w:val="002A76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1"/>
    <w:rsid w:val="002A76ED"/>
    <w:rPr>
      <w:sz w:val="24"/>
      <w:szCs w:val="24"/>
    </w:rPr>
  </w:style>
  <w:style w:type="character" w:styleId="FootnoteReference">
    <w:name w:val="footnote reference"/>
    <w:basedOn w:val="DefaultParagraphFont"/>
    <w:uiPriority w:val="1"/>
    <w:semiHidden/>
    <w:unhideWhenUsed/>
    <w:rsid w:val="002A76ED"/>
    <w:rPr>
      <w:vertAlign w:val="superscript"/>
    </w:rPr>
  </w:style>
  <w:style w:type="paragraph" w:styleId="FootnoteText">
    <w:name w:val="footnote text"/>
    <w:basedOn w:val="Normal"/>
    <w:link w:val="FootnoteTextChar"/>
    <w:uiPriority w:val="1"/>
    <w:semiHidden/>
    <w:unhideWhenUsed/>
    <w:rsid w:val="002A76ED"/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2A76ED"/>
  </w:style>
  <w:style w:type="table" w:styleId="GridTable1Light">
    <w:name w:val="Grid Table 1 Light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1"/>
    <w:rsid w:val="002A76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1"/>
    <w:rsid w:val="002A76ED"/>
    <w:rPr>
      <w:sz w:val="24"/>
      <w:szCs w:val="24"/>
    </w:rPr>
  </w:style>
  <w:style w:type="character" w:styleId="HTMLAcronym">
    <w:name w:val="HTML Acronym"/>
    <w:basedOn w:val="DefaultParagraphFont"/>
    <w:uiPriority w:val="1"/>
    <w:semiHidden/>
    <w:unhideWhenUsed/>
    <w:rsid w:val="002A76ED"/>
  </w:style>
  <w:style w:type="paragraph" w:styleId="HTMLAddress">
    <w:name w:val="HTML Address"/>
    <w:basedOn w:val="Normal"/>
    <w:link w:val="HTMLAddressChar"/>
    <w:uiPriority w:val="1"/>
    <w:semiHidden/>
    <w:unhideWhenUsed/>
    <w:rsid w:val="002A76E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"/>
    <w:semiHidden/>
    <w:rsid w:val="002A76ED"/>
    <w:rPr>
      <w:i/>
      <w:iCs/>
      <w:sz w:val="24"/>
      <w:szCs w:val="24"/>
    </w:rPr>
  </w:style>
  <w:style w:type="character" w:styleId="HTMLCite">
    <w:name w:val="HTML Cite"/>
    <w:basedOn w:val="DefaultParagraphFont"/>
    <w:uiPriority w:val="1"/>
    <w:semiHidden/>
    <w:unhideWhenUsed/>
    <w:rsid w:val="002A76ED"/>
    <w:rPr>
      <w:i/>
      <w:iCs/>
    </w:rPr>
  </w:style>
  <w:style w:type="character" w:styleId="HTMLCode">
    <w:name w:val="HTML Code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1"/>
    <w:semiHidden/>
    <w:unhideWhenUsed/>
    <w:rsid w:val="002A76ED"/>
    <w:rPr>
      <w:i/>
      <w:iCs/>
    </w:rPr>
  </w:style>
  <w:style w:type="character" w:styleId="HTMLKeyboard">
    <w:name w:val="HTML Keyboard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1"/>
    <w:semiHidden/>
    <w:unhideWhenUsed/>
    <w:rsid w:val="002A76E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1"/>
    <w:semiHidden/>
    <w:rsid w:val="002A76ED"/>
    <w:rPr>
      <w:rFonts w:ascii="Consolas" w:hAnsi="Consolas" w:cs="Consolas"/>
    </w:rPr>
  </w:style>
  <w:style w:type="character" w:styleId="HTMLSample">
    <w:name w:val="HTML Sample"/>
    <w:basedOn w:val="DefaultParagraphFont"/>
    <w:uiPriority w:val="1"/>
    <w:semiHidden/>
    <w:unhideWhenUsed/>
    <w:rsid w:val="002A76E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1"/>
    <w:semiHidden/>
    <w:unhideWhenUsed/>
    <w:rsid w:val="002A76E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194"/>
    <w:rPr>
      <w:color w:val="0000FF" w:themeColor="hyperlink"/>
      <w:u w:val="single"/>
    </w:rPr>
  </w:style>
  <w:style w:type="numbering" w:customStyle="1" w:styleId="IndentWJE">
    <w:name w:val="Indent WJE"/>
    <w:basedOn w:val="NoList"/>
    <w:uiPriority w:val="99"/>
    <w:rsid w:val="002A76ED"/>
  </w:style>
  <w:style w:type="paragraph" w:styleId="Index1">
    <w:name w:val="index 1"/>
    <w:basedOn w:val="Normal"/>
    <w:next w:val="Normal"/>
    <w:autoRedefine/>
    <w:uiPriority w:val="1"/>
    <w:semiHidden/>
    <w:unhideWhenUsed/>
    <w:rsid w:val="002A76ED"/>
    <w:pPr>
      <w:ind w:left="240" w:hanging="240"/>
    </w:pPr>
  </w:style>
  <w:style w:type="paragraph" w:styleId="Index2">
    <w:name w:val="index 2"/>
    <w:basedOn w:val="Normal"/>
    <w:next w:val="Normal"/>
    <w:autoRedefine/>
    <w:uiPriority w:val="1"/>
    <w:semiHidden/>
    <w:unhideWhenUsed/>
    <w:rsid w:val="002A76ED"/>
    <w:pPr>
      <w:ind w:left="480" w:hanging="240"/>
    </w:pPr>
  </w:style>
  <w:style w:type="paragraph" w:styleId="Index3">
    <w:name w:val="index 3"/>
    <w:basedOn w:val="Normal"/>
    <w:next w:val="Normal"/>
    <w:autoRedefine/>
    <w:uiPriority w:val="1"/>
    <w:semiHidden/>
    <w:unhideWhenUsed/>
    <w:rsid w:val="002A76ED"/>
    <w:pPr>
      <w:ind w:left="720" w:hanging="240"/>
    </w:pPr>
  </w:style>
  <w:style w:type="paragraph" w:styleId="Index4">
    <w:name w:val="index 4"/>
    <w:basedOn w:val="Normal"/>
    <w:next w:val="Normal"/>
    <w:autoRedefine/>
    <w:uiPriority w:val="1"/>
    <w:semiHidden/>
    <w:unhideWhenUsed/>
    <w:rsid w:val="002A76ED"/>
    <w:pPr>
      <w:ind w:left="960" w:hanging="240"/>
    </w:pPr>
  </w:style>
  <w:style w:type="paragraph" w:styleId="Index5">
    <w:name w:val="index 5"/>
    <w:basedOn w:val="Normal"/>
    <w:next w:val="Normal"/>
    <w:autoRedefine/>
    <w:uiPriority w:val="1"/>
    <w:semiHidden/>
    <w:unhideWhenUsed/>
    <w:rsid w:val="002A76ED"/>
    <w:pPr>
      <w:ind w:left="1200" w:hanging="240"/>
    </w:pPr>
  </w:style>
  <w:style w:type="paragraph" w:styleId="Index6">
    <w:name w:val="index 6"/>
    <w:basedOn w:val="Normal"/>
    <w:next w:val="Normal"/>
    <w:autoRedefine/>
    <w:uiPriority w:val="1"/>
    <w:semiHidden/>
    <w:unhideWhenUsed/>
    <w:rsid w:val="002A76ED"/>
    <w:pPr>
      <w:ind w:left="1440" w:hanging="240"/>
    </w:pPr>
  </w:style>
  <w:style w:type="paragraph" w:styleId="Index7">
    <w:name w:val="index 7"/>
    <w:basedOn w:val="Normal"/>
    <w:next w:val="Normal"/>
    <w:autoRedefine/>
    <w:uiPriority w:val="1"/>
    <w:semiHidden/>
    <w:unhideWhenUsed/>
    <w:rsid w:val="002A76ED"/>
    <w:pPr>
      <w:ind w:left="1680" w:hanging="240"/>
    </w:pPr>
  </w:style>
  <w:style w:type="paragraph" w:styleId="Index8">
    <w:name w:val="index 8"/>
    <w:basedOn w:val="Normal"/>
    <w:next w:val="Normal"/>
    <w:autoRedefine/>
    <w:uiPriority w:val="1"/>
    <w:semiHidden/>
    <w:unhideWhenUsed/>
    <w:rsid w:val="002A76ED"/>
    <w:pPr>
      <w:ind w:left="1920" w:hanging="240"/>
    </w:pPr>
  </w:style>
  <w:style w:type="paragraph" w:styleId="Index9">
    <w:name w:val="index 9"/>
    <w:basedOn w:val="Normal"/>
    <w:next w:val="Normal"/>
    <w:autoRedefine/>
    <w:uiPriority w:val="1"/>
    <w:semiHidden/>
    <w:unhideWhenUsed/>
    <w:rsid w:val="002A76ED"/>
    <w:pPr>
      <w:ind w:left="2160" w:hanging="240"/>
    </w:pPr>
  </w:style>
  <w:style w:type="paragraph" w:styleId="IndexHeading">
    <w:name w:val="index heading"/>
    <w:basedOn w:val="Normal"/>
    <w:next w:val="Index1"/>
    <w:uiPriority w:val="1"/>
    <w:semiHidden/>
    <w:unhideWhenUsed/>
    <w:rsid w:val="002A76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2A76ED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A7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6ED"/>
    <w:rPr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2A76ED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76E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1"/>
    <w:semiHidden/>
    <w:unhideWhenUsed/>
    <w:rsid w:val="002A76ED"/>
  </w:style>
  <w:style w:type="paragraph" w:styleId="List">
    <w:name w:val="List"/>
    <w:basedOn w:val="Normal"/>
    <w:uiPriority w:val="1"/>
    <w:semiHidden/>
    <w:unhideWhenUsed/>
    <w:rsid w:val="002A76ED"/>
    <w:pPr>
      <w:ind w:left="360" w:hanging="360"/>
      <w:contextualSpacing/>
    </w:pPr>
  </w:style>
  <w:style w:type="paragraph" w:styleId="List2">
    <w:name w:val="List 2"/>
    <w:basedOn w:val="Normal"/>
    <w:uiPriority w:val="1"/>
    <w:semiHidden/>
    <w:unhideWhenUsed/>
    <w:rsid w:val="002A76ED"/>
    <w:pPr>
      <w:ind w:left="720" w:hanging="360"/>
      <w:contextualSpacing/>
    </w:pPr>
  </w:style>
  <w:style w:type="paragraph" w:styleId="List3">
    <w:name w:val="List 3"/>
    <w:basedOn w:val="Normal"/>
    <w:uiPriority w:val="1"/>
    <w:semiHidden/>
    <w:unhideWhenUsed/>
    <w:rsid w:val="002A76ED"/>
    <w:pPr>
      <w:ind w:left="1080" w:hanging="360"/>
      <w:contextualSpacing/>
    </w:pPr>
  </w:style>
  <w:style w:type="paragraph" w:styleId="List4">
    <w:name w:val="List 4"/>
    <w:basedOn w:val="Normal"/>
    <w:uiPriority w:val="1"/>
    <w:rsid w:val="002A76ED"/>
    <w:pPr>
      <w:ind w:left="1440" w:hanging="360"/>
      <w:contextualSpacing/>
    </w:pPr>
  </w:style>
  <w:style w:type="paragraph" w:styleId="List5">
    <w:name w:val="List 5"/>
    <w:basedOn w:val="Normal"/>
    <w:uiPriority w:val="1"/>
    <w:rsid w:val="002A76ED"/>
    <w:pPr>
      <w:ind w:left="1800" w:hanging="360"/>
      <w:contextualSpacing/>
    </w:pPr>
  </w:style>
  <w:style w:type="paragraph" w:styleId="ListBullet">
    <w:name w:val="List Bullet"/>
    <w:basedOn w:val="Normal"/>
    <w:uiPriority w:val="1"/>
    <w:semiHidden/>
    <w:unhideWhenUsed/>
    <w:rsid w:val="002A76ED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1"/>
    <w:semiHidden/>
    <w:unhideWhenUsed/>
    <w:rsid w:val="002A76ED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1"/>
    <w:semiHidden/>
    <w:unhideWhenUsed/>
    <w:rsid w:val="002A76ED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1"/>
    <w:semiHidden/>
    <w:unhideWhenUsed/>
    <w:rsid w:val="002A76ED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1"/>
    <w:semiHidden/>
    <w:unhideWhenUsed/>
    <w:rsid w:val="002A76ED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1"/>
    <w:semiHidden/>
    <w:unhideWhenUsed/>
    <w:rsid w:val="002A76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"/>
    <w:semiHidden/>
    <w:unhideWhenUsed/>
    <w:rsid w:val="002A76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"/>
    <w:semiHidden/>
    <w:unhideWhenUsed/>
    <w:rsid w:val="002A76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"/>
    <w:semiHidden/>
    <w:unhideWhenUsed/>
    <w:rsid w:val="002A76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"/>
    <w:semiHidden/>
    <w:unhideWhenUsed/>
    <w:rsid w:val="002A76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rsid w:val="002A76ED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1"/>
    <w:semiHidden/>
    <w:unhideWhenUsed/>
    <w:rsid w:val="002A76ED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1"/>
    <w:semiHidden/>
    <w:unhideWhenUsed/>
    <w:rsid w:val="002A76ED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1"/>
    <w:semiHidden/>
    <w:unhideWhenUsed/>
    <w:rsid w:val="002A76ED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1"/>
    <w:semiHidden/>
    <w:unhideWhenUsed/>
    <w:rsid w:val="002A76ED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qFormat/>
    <w:rsid w:val="002A76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76E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76E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76E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76E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76E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76E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76E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1"/>
    <w:semiHidden/>
    <w:unhideWhenUsed/>
    <w:rsid w:val="002A76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1"/>
    <w:semiHidden/>
    <w:rsid w:val="002A76ED"/>
    <w:rPr>
      <w:rFonts w:ascii="Consolas" w:hAnsi="Consolas" w:cs="Consolas"/>
    </w:rPr>
  </w:style>
  <w:style w:type="table" w:styleId="MediumGrid1">
    <w:name w:val="Medium Grid 1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1"/>
    <w:semiHidden/>
    <w:unhideWhenUsed/>
    <w:rsid w:val="002A76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1"/>
    <w:semiHidden/>
    <w:rsid w:val="002A76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2A76ED"/>
    <w:rPr>
      <w:sz w:val="24"/>
      <w:szCs w:val="24"/>
    </w:rPr>
  </w:style>
  <w:style w:type="paragraph" w:styleId="NormalWeb">
    <w:name w:val="Normal (Web)"/>
    <w:basedOn w:val="Normal"/>
    <w:uiPriority w:val="1"/>
    <w:semiHidden/>
    <w:unhideWhenUsed/>
    <w:rsid w:val="002A76ED"/>
  </w:style>
  <w:style w:type="paragraph" w:styleId="NormalIndent">
    <w:name w:val="Normal Indent"/>
    <w:basedOn w:val="Normal"/>
    <w:uiPriority w:val="1"/>
    <w:semiHidden/>
    <w:unhideWhenUsed/>
    <w:rsid w:val="002A76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"/>
    <w:semiHidden/>
    <w:unhideWhenUsed/>
    <w:rsid w:val="002A76ED"/>
  </w:style>
  <w:style w:type="character" w:customStyle="1" w:styleId="NoteHeadingChar">
    <w:name w:val="Note Heading Char"/>
    <w:basedOn w:val="DefaultParagraphFont"/>
    <w:link w:val="NoteHeading"/>
    <w:uiPriority w:val="1"/>
    <w:semiHidden/>
    <w:rsid w:val="002A76ED"/>
    <w:rPr>
      <w:sz w:val="24"/>
      <w:szCs w:val="24"/>
    </w:rPr>
  </w:style>
  <w:style w:type="numbering" w:customStyle="1" w:styleId="NumberWJE">
    <w:name w:val="Number WJE"/>
    <w:basedOn w:val="NoList"/>
    <w:uiPriority w:val="99"/>
    <w:rsid w:val="002A76ED"/>
    <w:pPr>
      <w:numPr>
        <w:numId w:val="7"/>
      </w:numPr>
    </w:pPr>
  </w:style>
  <w:style w:type="numbering" w:customStyle="1" w:styleId="OutlineWJE">
    <w:name w:val="Outline WJE"/>
    <w:basedOn w:val="NoList"/>
    <w:uiPriority w:val="99"/>
    <w:rsid w:val="002A76ED"/>
    <w:pPr>
      <w:numPr>
        <w:numId w:val="8"/>
      </w:numPr>
    </w:pPr>
  </w:style>
  <w:style w:type="character" w:styleId="PageNumber">
    <w:name w:val="page number"/>
    <w:basedOn w:val="DefaultParagraphFont"/>
    <w:uiPriority w:val="1"/>
    <w:semiHidden/>
    <w:unhideWhenUsed/>
    <w:rsid w:val="002A76ED"/>
  </w:style>
  <w:style w:type="character" w:styleId="PlaceholderText">
    <w:name w:val="Placeholder Text"/>
    <w:basedOn w:val="DefaultParagraphFont"/>
    <w:uiPriority w:val="99"/>
    <w:semiHidden/>
    <w:rsid w:val="002A76ED"/>
    <w:rPr>
      <w:color w:val="808080"/>
    </w:rPr>
  </w:style>
  <w:style w:type="table" w:styleId="PlainTable1">
    <w:name w:val="Plain Table 1"/>
    <w:basedOn w:val="TableNormal"/>
    <w:uiPriority w:val="41"/>
    <w:rsid w:val="002A76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76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76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76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76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1"/>
    <w:semiHidden/>
    <w:unhideWhenUsed/>
    <w:rsid w:val="002A76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"/>
    <w:semiHidden/>
    <w:rsid w:val="002A76ED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2A76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6ED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1"/>
    <w:rsid w:val="002A76ED"/>
  </w:style>
  <w:style w:type="character" w:customStyle="1" w:styleId="SalutationChar">
    <w:name w:val="Salutation Char"/>
    <w:basedOn w:val="DefaultParagraphFont"/>
    <w:link w:val="Salutation"/>
    <w:uiPriority w:val="1"/>
    <w:rsid w:val="002A76ED"/>
    <w:rPr>
      <w:sz w:val="24"/>
      <w:szCs w:val="24"/>
    </w:rPr>
  </w:style>
  <w:style w:type="paragraph" w:styleId="Signature">
    <w:name w:val="Signature"/>
    <w:basedOn w:val="Normal"/>
    <w:link w:val="SignatureChar"/>
    <w:uiPriority w:val="1"/>
    <w:semiHidden/>
    <w:unhideWhenUsed/>
    <w:rsid w:val="002A76E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2A76ED"/>
    <w:rPr>
      <w:sz w:val="24"/>
      <w:szCs w:val="24"/>
    </w:rPr>
  </w:style>
  <w:style w:type="character" w:styleId="Strong">
    <w:name w:val="Strong"/>
    <w:basedOn w:val="DefaultParagraphFont"/>
    <w:uiPriority w:val="1"/>
    <w:rsid w:val="002A76ED"/>
    <w:rPr>
      <w:b/>
      <w:bCs/>
    </w:rPr>
  </w:style>
  <w:style w:type="paragraph" w:styleId="Subtitle">
    <w:name w:val="Subtitle"/>
    <w:basedOn w:val="Normal"/>
    <w:next w:val="Normal"/>
    <w:link w:val="SubtitleChar"/>
    <w:uiPriority w:val="1"/>
    <w:rsid w:val="002A76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2A76E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rsid w:val="002A76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2A76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1"/>
    <w:semiHidden/>
    <w:unhideWhenUsed/>
    <w:rsid w:val="002A76E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1"/>
    <w:semiHidden/>
    <w:unhideWhenUsed/>
    <w:rsid w:val="002A76E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1"/>
    <w:semiHidden/>
    <w:unhideWhenUsed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1"/>
    <w:semiHidden/>
    <w:unhideWhenUsed/>
    <w:rsid w:val="002A76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1"/>
    <w:semiHidden/>
    <w:unhideWhenUsed/>
    <w:rsid w:val="002A76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1"/>
    <w:semiHidden/>
    <w:unhideWhenUsed/>
    <w:rsid w:val="002A76E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1"/>
    <w:semiHidden/>
    <w:unhideWhenUsed/>
    <w:rsid w:val="002A76E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1"/>
    <w:semiHidden/>
    <w:unhideWhenUsed/>
    <w:rsid w:val="002A76E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1"/>
    <w:semiHidden/>
    <w:unhideWhenUsed/>
    <w:rsid w:val="002A76E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1"/>
    <w:semiHidden/>
    <w:unhideWhenUsed/>
    <w:rsid w:val="002A76E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1"/>
    <w:semiHidden/>
    <w:unhideWhenUsed/>
    <w:rsid w:val="002A76E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1"/>
    <w:semiHidden/>
    <w:unhideWhenUsed/>
    <w:rsid w:val="002A76E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1"/>
    <w:semiHidden/>
    <w:unhideWhenUsed/>
    <w:rsid w:val="002A76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1"/>
    <w:semiHidden/>
    <w:unhideWhenUsed/>
    <w:rsid w:val="002A76E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1"/>
    <w:semiHidden/>
    <w:unhideWhenUsed/>
    <w:rsid w:val="002A76E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1"/>
    <w:semiHidden/>
    <w:unhideWhenUsed/>
    <w:rsid w:val="002A76E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1"/>
    <w:semiHidden/>
    <w:unhideWhenUsed/>
    <w:rsid w:val="002A76E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1"/>
    <w:semiHidden/>
    <w:unhideWhenUsed/>
    <w:rsid w:val="002A76E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1"/>
    <w:semiHidden/>
    <w:unhideWhenUsed/>
    <w:rsid w:val="002A76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1"/>
    <w:semiHidden/>
    <w:unhideWhenUsed/>
    <w:rsid w:val="002A76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1"/>
    <w:semiHidden/>
    <w:unhideWhenUsed/>
    <w:rsid w:val="002A76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1"/>
    <w:semiHidden/>
    <w:unhideWhenUsed/>
    <w:rsid w:val="002A76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1"/>
    <w:semiHidden/>
    <w:unhideWhenUsed/>
    <w:rsid w:val="002A76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1"/>
    <w:semiHidden/>
    <w:unhideWhenUsed/>
    <w:rsid w:val="002A76ED"/>
    <w:pPr>
      <w:ind w:left="240" w:hanging="240"/>
    </w:pPr>
  </w:style>
  <w:style w:type="paragraph" w:styleId="TableofFigures">
    <w:name w:val="table of figures"/>
    <w:basedOn w:val="TOC1"/>
    <w:next w:val="Normal"/>
    <w:uiPriority w:val="99"/>
    <w:rsid w:val="003C3194"/>
    <w:pPr>
      <w:ind w:left="360" w:hanging="360"/>
    </w:pPr>
  </w:style>
  <w:style w:type="table" w:styleId="TableProfessional">
    <w:name w:val="Table Professional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1"/>
    <w:semiHidden/>
    <w:unhideWhenUsed/>
    <w:rsid w:val="002A76E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1"/>
    <w:semiHidden/>
    <w:unhideWhenUsed/>
    <w:rsid w:val="002A76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1"/>
    <w:semiHidden/>
    <w:unhideWhenUsed/>
    <w:rsid w:val="002A76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1"/>
    <w:semiHidden/>
    <w:unhideWhenUsed/>
    <w:rsid w:val="002A76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1"/>
    <w:semiHidden/>
    <w:unhideWhenUsed/>
    <w:rsid w:val="002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1"/>
    <w:semiHidden/>
    <w:unhideWhenUsed/>
    <w:rsid w:val="002A76E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1"/>
    <w:semiHidden/>
    <w:unhideWhenUsed/>
    <w:rsid w:val="002A76E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1"/>
    <w:semiHidden/>
    <w:unhideWhenUsed/>
    <w:rsid w:val="002A76E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rsid w:val="002A76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A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1"/>
    <w:unhideWhenUsed/>
    <w:rsid w:val="003C31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WJENormal"/>
    <w:next w:val="WJENormal"/>
    <w:uiPriority w:val="1"/>
    <w:unhideWhenUsed/>
    <w:rsid w:val="003C3194"/>
  </w:style>
  <w:style w:type="paragraph" w:styleId="TOC2">
    <w:name w:val="toc 2"/>
    <w:basedOn w:val="WJENormal"/>
    <w:next w:val="WJENormal"/>
    <w:uiPriority w:val="1"/>
    <w:unhideWhenUsed/>
    <w:rsid w:val="003C3194"/>
    <w:pPr>
      <w:ind w:left="202"/>
    </w:pPr>
  </w:style>
  <w:style w:type="paragraph" w:styleId="TOC3">
    <w:name w:val="toc 3"/>
    <w:basedOn w:val="WJENormal"/>
    <w:next w:val="WJENormal"/>
    <w:uiPriority w:val="1"/>
    <w:unhideWhenUsed/>
    <w:rsid w:val="003C3194"/>
    <w:pPr>
      <w:ind w:left="403"/>
    </w:pPr>
  </w:style>
  <w:style w:type="paragraph" w:styleId="TOC4">
    <w:name w:val="toc 4"/>
    <w:basedOn w:val="WJENormal"/>
    <w:next w:val="WJENormal"/>
    <w:uiPriority w:val="1"/>
    <w:unhideWhenUsed/>
    <w:rsid w:val="003C3194"/>
    <w:pPr>
      <w:ind w:left="605"/>
    </w:pPr>
  </w:style>
  <w:style w:type="paragraph" w:styleId="TOC5">
    <w:name w:val="toc 5"/>
    <w:basedOn w:val="WJENormal"/>
    <w:next w:val="WJENormal"/>
    <w:uiPriority w:val="1"/>
    <w:unhideWhenUsed/>
    <w:rsid w:val="003C3194"/>
    <w:pPr>
      <w:ind w:left="806"/>
    </w:pPr>
  </w:style>
  <w:style w:type="paragraph" w:styleId="TOC6">
    <w:name w:val="toc 6"/>
    <w:basedOn w:val="WJENormal"/>
    <w:next w:val="WJENormal"/>
    <w:uiPriority w:val="1"/>
    <w:unhideWhenUsed/>
    <w:rsid w:val="003C3194"/>
    <w:pPr>
      <w:ind w:left="994"/>
    </w:pPr>
  </w:style>
  <w:style w:type="paragraph" w:styleId="TOC7">
    <w:name w:val="toc 7"/>
    <w:basedOn w:val="WJENormal"/>
    <w:next w:val="WJENormal"/>
    <w:uiPriority w:val="1"/>
    <w:unhideWhenUsed/>
    <w:rsid w:val="003C3194"/>
    <w:pPr>
      <w:ind w:left="1195"/>
    </w:pPr>
  </w:style>
  <w:style w:type="paragraph" w:styleId="TOC8">
    <w:name w:val="toc 8"/>
    <w:basedOn w:val="WJENormal"/>
    <w:next w:val="WJENormal"/>
    <w:uiPriority w:val="1"/>
    <w:unhideWhenUsed/>
    <w:rsid w:val="003C3194"/>
    <w:pPr>
      <w:ind w:left="1397"/>
    </w:pPr>
  </w:style>
  <w:style w:type="paragraph" w:styleId="TOC9">
    <w:name w:val="toc 9"/>
    <w:basedOn w:val="WJENormal"/>
    <w:next w:val="WJENormal"/>
    <w:uiPriority w:val="1"/>
    <w:unhideWhenUsed/>
    <w:rsid w:val="003C3194"/>
    <w:pPr>
      <w:ind w:left="1598"/>
    </w:pPr>
  </w:style>
  <w:style w:type="paragraph" w:styleId="TOCHeading">
    <w:name w:val="TOC Heading"/>
    <w:basedOn w:val="Heading1"/>
    <w:next w:val="Normal"/>
    <w:uiPriority w:val="39"/>
    <w:unhideWhenUsed/>
    <w:qFormat/>
    <w:rsid w:val="003C3194"/>
    <w:pPr>
      <w:outlineLvl w:val="9"/>
    </w:pPr>
  </w:style>
  <w:style w:type="paragraph" w:customStyle="1" w:styleId="WJENormal">
    <w:name w:val="WJENormal"/>
    <w:aliases w:val="Normal WJE,n"/>
    <w:basedOn w:val="Normal"/>
    <w:link w:val="WJENormalChar"/>
    <w:qFormat/>
    <w:rsid w:val="003C3194"/>
    <w:pPr>
      <w:jc w:val="both"/>
    </w:pPr>
    <w:rPr>
      <w:rFonts w:eastAsia="Times New Roman" w:cs="Arial"/>
      <w:sz w:val="22"/>
    </w:rPr>
  </w:style>
  <w:style w:type="paragraph" w:customStyle="1" w:styleId="WJEBullet">
    <w:name w:val="WJEBullet"/>
    <w:aliases w:val="b,BulletWJE"/>
    <w:basedOn w:val="WJEClosing"/>
    <w:qFormat/>
    <w:rsid w:val="003C3194"/>
    <w:pPr>
      <w:numPr>
        <w:numId w:val="9"/>
      </w:numPr>
    </w:pPr>
  </w:style>
  <w:style w:type="paragraph" w:customStyle="1" w:styleId="WJEClosing">
    <w:name w:val="WJEClosing"/>
    <w:aliases w:val="Closing WJE"/>
    <w:basedOn w:val="Normal"/>
    <w:qFormat/>
    <w:rsid w:val="003C3194"/>
    <w:pPr>
      <w:jc w:val="both"/>
    </w:pPr>
    <w:rPr>
      <w:rFonts w:eastAsia="Times New Roman" w:cs="Arial"/>
      <w:sz w:val="22"/>
    </w:rPr>
  </w:style>
  <w:style w:type="paragraph" w:customStyle="1" w:styleId="WJECompanyName">
    <w:name w:val="WJECompanyName"/>
    <w:aliases w:val="Company Name WJE,CompanyName WJE"/>
    <w:basedOn w:val="WJENormal"/>
    <w:next w:val="WJENormal"/>
    <w:uiPriority w:val="1"/>
    <w:qFormat/>
    <w:rsid w:val="003C3194"/>
    <w:rPr>
      <w:b/>
      <w:caps/>
    </w:rPr>
  </w:style>
  <w:style w:type="paragraph" w:customStyle="1" w:styleId="WJEFigureCaption">
    <w:name w:val="WJEFigureCaption"/>
    <w:aliases w:val="Figure Caption WJE,FigureCaption WJE"/>
    <w:basedOn w:val="WJENormal"/>
    <w:next w:val="WJENormal"/>
    <w:qFormat/>
    <w:rsid w:val="003C3194"/>
    <w:pPr>
      <w:spacing w:before="60"/>
      <w:jc w:val="left"/>
    </w:pPr>
    <w:rPr>
      <w:i/>
    </w:rPr>
  </w:style>
  <w:style w:type="paragraph" w:customStyle="1" w:styleId="WJEFileName">
    <w:name w:val="WJEFileName"/>
    <w:aliases w:val="File Name WJE,FileName WJE"/>
    <w:basedOn w:val="WJENormal"/>
    <w:next w:val="WJENormal"/>
    <w:uiPriority w:val="1"/>
    <w:qFormat/>
    <w:rsid w:val="003C3194"/>
    <w:rPr>
      <w:sz w:val="16"/>
    </w:rPr>
  </w:style>
  <w:style w:type="paragraph" w:customStyle="1" w:styleId="WJEFirstHeader">
    <w:name w:val="WJEFirstHeader"/>
    <w:aliases w:val="FirstHeader WJE"/>
    <w:basedOn w:val="Normal"/>
    <w:uiPriority w:val="1"/>
    <w:qFormat/>
    <w:rsid w:val="003C3194"/>
    <w:pPr>
      <w:spacing w:after="40"/>
      <w:jc w:val="right"/>
    </w:pPr>
    <w:rPr>
      <w:rFonts w:ascii="Arial Narrow" w:eastAsia="Times New Roman" w:hAnsi="Arial Narrow"/>
      <w:sz w:val="17"/>
    </w:rPr>
  </w:style>
  <w:style w:type="paragraph" w:customStyle="1" w:styleId="WJEFirstFooter">
    <w:name w:val="WJEFirstFooter"/>
    <w:aliases w:val="First Footer WJE,FirstFooter WJE"/>
    <w:basedOn w:val="WJEFirstHeader"/>
    <w:uiPriority w:val="1"/>
    <w:qFormat/>
    <w:rsid w:val="003C3194"/>
    <w:pPr>
      <w:jc w:val="center"/>
    </w:pPr>
  </w:style>
  <w:style w:type="paragraph" w:customStyle="1" w:styleId="WJEFirstHeaderBold">
    <w:name w:val="WJEFirstHeaderBold"/>
    <w:aliases w:val="FirstHeaderBold WJE"/>
    <w:basedOn w:val="WJEFirstHeader"/>
    <w:uiPriority w:val="1"/>
    <w:qFormat/>
    <w:rsid w:val="003C3194"/>
    <w:rPr>
      <w:b/>
    </w:rPr>
  </w:style>
  <w:style w:type="paragraph" w:customStyle="1" w:styleId="WJEHeader">
    <w:name w:val="WJEHeader"/>
    <w:aliases w:val="Header WJE"/>
    <w:basedOn w:val="WJENormal"/>
    <w:uiPriority w:val="1"/>
    <w:qFormat/>
    <w:rsid w:val="003C3194"/>
    <w:pPr>
      <w:jc w:val="right"/>
    </w:pPr>
    <w:rPr>
      <w:sz w:val="18"/>
    </w:rPr>
  </w:style>
  <w:style w:type="paragraph" w:customStyle="1" w:styleId="WJEHeading1ReportNoTOC">
    <w:name w:val="WJEHeading1 (Report No TOC)"/>
    <w:aliases w:val="H1 (No TOC) WJE,H1 (Report No TOC) WJE,Heading1 (Report No TOC) WJE"/>
    <w:basedOn w:val="Normal"/>
    <w:next w:val="WJENormal"/>
    <w:qFormat/>
    <w:rsid w:val="003C3194"/>
    <w:pPr>
      <w:keepNext/>
      <w:keepLines/>
      <w:spacing w:after="120"/>
      <w:jc w:val="both"/>
    </w:pPr>
    <w:rPr>
      <w:rFonts w:ascii="Arial" w:eastAsia="Times New Roman" w:hAnsi="Arial"/>
      <w:b/>
      <w:caps/>
      <w:sz w:val="24"/>
    </w:rPr>
  </w:style>
  <w:style w:type="paragraph" w:customStyle="1" w:styleId="WJEHeading1ReportOnly">
    <w:name w:val="WJEHeading1 (Report Only)"/>
    <w:aliases w:val="H1 WJE"/>
    <w:basedOn w:val="WJENormal"/>
    <w:next w:val="WJENormal"/>
    <w:uiPriority w:val="1"/>
    <w:qFormat/>
    <w:rsid w:val="003C3194"/>
    <w:pPr>
      <w:keepNext/>
      <w:keepLines/>
      <w:spacing w:after="120"/>
      <w:outlineLvl w:val="0"/>
    </w:pPr>
    <w:rPr>
      <w:rFonts w:ascii="Arial" w:hAnsi="Arial"/>
      <w:b/>
      <w:caps/>
      <w:sz w:val="24"/>
    </w:rPr>
  </w:style>
  <w:style w:type="paragraph" w:customStyle="1" w:styleId="WJEHeading2">
    <w:name w:val="WJEHeading2"/>
    <w:aliases w:val="H2 WJE"/>
    <w:basedOn w:val="WJENormal"/>
    <w:next w:val="WJENormal"/>
    <w:uiPriority w:val="1"/>
    <w:qFormat/>
    <w:rsid w:val="003C3194"/>
    <w:pPr>
      <w:keepNext/>
      <w:keepLines/>
      <w:spacing w:after="120"/>
      <w:outlineLvl w:val="1"/>
    </w:pPr>
    <w:rPr>
      <w:rFonts w:ascii="Arial" w:hAnsi="Arial"/>
      <w:b/>
      <w:sz w:val="24"/>
    </w:rPr>
  </w:style>
  <w:style w:type="paragraph" w:customStyle="1" w:styleId="WJEHeading3">
    <w:name w:val="WJEHeading3"/>
    <w:aliases w:val="H3 WJE"/>
    <w:basedOn w:val="WJEHeading2"/>
    <w:next w:val="WJENormal"/>
    <w:uiPriority w:val="1"/>
    <w:qFormat/>
    <w:rsid w:val="003C3194"/>
    <w:pPr>
      <w:outlineLvl w:val="2"/>
    </w:pPr>
    <w:rPr>
      <w:rFonts w:cs="Times New Roman"/>
      <w:i/>
      <w:sz w:val="22"/>
    </w:rPr>
  </w:style>
  <w:style w:type="character" w:customStyle="1" w:styleId="WJEHeading4">
    <w:name w:val="WJEHeading4"/>
    <w:aliases w:val="H4 WJE"/>
    <w:uiPriority w:val="1"/>
    <w:qFormat/>
    <w:rsid w:val="003C3194"/>
    <w:rPr>
      <w:b/>
      <w:i/>
    </w:rPr>
  </w:style>
  <w:style w:type="character" w:customStyle="1" w:styleId="WJEHeading5">
    <w:name w:val="WJEHeading5"/>
    <w:aliases w:val="H5 WJE"/>
    <w:uiPriority w:val="1"/>
    <w:qFormat/>
    <w:rsid w:val="003C3194"/>
    <w:rPr>
      <w:i/>
    </w:rPr>
  </w:style>
  <w:style w:type="paragraph" w:customStyle="1" w:styleId="WJEIndent">
    <w:name w:val="WJEIndent"/>
    <w:aliases w:val="i"/>
    <w:basedOn w:val="Normal"/>
    <w:qFormat/>
    <w:rsid w:val="003C3194"/>
    <w:pPr>
      <w:numPr>
        <w:numId w:val="1"/>
      </w:numPr>
    </w:pPr>
    <w:rPr>
      <w:sz w:val="22"/>
    </w:rPr>
  </w:style>
  <w:style w:type="paragraph" w:customStyle="1" w:styleId="WJENormal2">
    <w:name w:val="WJENormal2"/>
    <w:aliases w:val="Normal2 WJE"/>
    <w:basedOn w:val="WJENormal"/>
    <w:uiPriority w:val="1"/>
    <w:qFormat/>
    <w:rsid w:val="003C3194"/>
    <w:rPr>
      <w:rFonts w:ascii="Arial" w:hAnsi="Arial"/>
    </w:rPr>
  </w:style>
  <w:style w:type="paragraph" w:customStyle="1" w:styleId="WJENumber">
    <w:name w:val="WJENumber"/>
    <w:aliases w:val="u"/>
    <w:basedOn w:val="WJENormal"/>
    <w:qFormat/>
    <w:rsid w:val="003C3194"/>
    <w:pPr>
      <w:numPr>
        <w:numId w:val="2"/>
      </w:numPr>
    </w:pPr>
  </w:style>
  <w:style w:type="paragraph" w:customStyle="1" w:styleId="WJEOutline">
    <w:name w:val="WJEOutline"/>
    <w:aliases w:val="o"/>
    <w:basedOn w:val="WJENormal"/>
    <w:qFormat/>
    <w:rsid w:val="003C3194"/>
    <w:pPr>
      <w:numPr>
        <w:numId w:val="3"/>
      </w:numPr>
    </w:pPr>
  </w:style>
  <w:style w:type="paragraph" w:customStyle="1" w:styleId="WJESubject">
    <w:name w:val="WJESubject"/>
    <w:aliases w:val="Subject WJE"/>
    <w:basedOn w:val="WJENormal"/>
    <w:next w:val="Normal"/>
    <w:uiPriority w:val="1"/>
    <w:qFormat/>
    <w:rsid w:val="003C3194"/>
    <w:pPr>
      <w:ind w:left="360" w:hanging="360"/>
    </w:pPr>
    <w:rPr>
      <w:bCs/>
    </w:rPr>
  </w:style>
  <w:style w:type="paragraph" w:customStyle="1" w:styleId="WJESubject2">
    <w:name w:val="WJESubject2"/>
    <w:aliases w:val="Subject2 WJE"/>
    <w:basedOn w:val="WJENormal"/>
    <w:uiPriority w:val="1"/>
    <w:qFormat/>
    <w:rsid w:val="003C3194"/>
    <w:pPr>
      <w:ind w:left="720" w:hanging="360"/>
    </w:pPr>
  </w:style>
  <w:style w:type="paragraph" w:customStyle="1" w:styleId="WJESubTitle">
    <w:name w:val="WJESubTitle"/>
    <w:aliases w:val="SubTitle WJE"/>
    <w:basedOn w:val="Normal"/>
    <w:link w:val="WJESubTitleChar"/>
    <w:uiPriority w:val="1"/>
    <w:qFormat/>
    <w:rsid w:val="003C3194"/>
    <w:pPr>
      <w:jc w:val="both"/>
    </w:pPr>
    <w:rPr>
      <w:rFonts w:ascii="Arial" w:eastAsia="Times New Roman" w:hAnsi="Arial" w:cs="Arial"/>
      <w:b/>
      <w:sz w:val="28"/>
    </w:rPr>
  </w:style>
  <w:style w:type="character" w:customStyle="1" w:styleId="WJESubTitleChar">
    <w:name w:val="WJESubTitle Char"/>
    <w:aliases w:val="SubTitle WJE Char"/>
    <w:basedOn w:val="DefaultParagraphFont"/>
    <w:link w:val="WJESubTitle"/>
    <w:uiPriority w:val="1"/>
    <w:rsid w:val="003C3194"/>
    <w:rPr>
      <w:rFonts w:ascii="Arial" w:hAnsi="Arial" w:cs="Arial"/>
      <w:b/>
      <w:sz w:val="28"/>
    </w:rPr>
  </w:style>
  <w:style w:type="paragraph" w:customStyle="1" w:styleId="WJESubtitle2">
    <w:name w:val="WJESubtitle2"/>
    <w:aliases w:val="SubTitle2 WJE"/>
    <w:basedOn w:val="WJENormal"/>
    <w:link w:val="WJESubtitle2Char"/>
    <w:uiPriority w:val="1"/>
    <w:qFormat/>
    <w:rsid w:val="003C3194"/>
    <w:rPr>
      <w:rFonts w:ascii="Arial" w:hAnsi="Arial"/>
      <w:b/>
      <w:szCs w:val="22"/>
    </w:rPr>
  </w:style>
  <w:style w:type="character" w:customStyle="1" w:styleId="WJESubtitle2Char">
    <w:name w:val="WJESubtitle2 Char"/>
    <w:aliases w:val="SubTitle2 WJE Char"/>
    <w:basedOn w:val="DefaultParagraphFont"/>
    <w:link w:val="WJESubtitle2"/>
    <w:uiPriority w:val="1"/>
    <w:rsid w:val="003C3194"/>
    <w:rPr>
      <w:rFonts w:ascii="Arial" w:hAnsi="Arial" w:cs="Arial"/>
      <w:b/>
      <w:sz w:val="22"/>
      <w:szCs w:val="22"/>
    </w:rPr>
  </w:style>
  <w:style w:type="paragraph" w:customStyle="1" w:styleId="WJETableText">
    <w:name w:val="WJETableText"/>
    <w:aliases w:val="TableText WJE"/>
    <w:basedOn w:val="Normal"/>
    <w:qFormat/>
    <w:rsid w:val="003C3194"/>
    <w:pPr>
      <w:jc w:val="both"/>
    </w:pPr>
    <w:rPr>
      <w:rFonts w:eastAsia="Times New Roman"/>
    </w:rPr>
  </w:style>
  <w:style w:type="paragraph" w:customStyle="1" w:styleId="WJETableHead">
    <w:name w:val="WJETableHead"/>
    <w:aliases w:val="TableHead WJE"/>
    <w:basedOn w:val="WJETableText"/>
    <w:qFormat/>
    <w:rsid w:val="003C3194"/>
    <w:rPr>
      <w:b/>
    </w:rPr>
  </w:style>
  <w:style w:type="paragraph" w:customStyle="1" w:styleId="WJETableTitle">
    <w:name w:val="WJETableTitle"/>
    <w:aliases w:val="TableTitle WJE"/>
    <w:basedOn w:val="Normal"/>
    <w:qFormat/>
    <w:rsid w:val="003C3194"/>
    <w:pPr>
      <w:keepNext/>
      <w:spacing w:before="60"/>
      <w:jc w:val="center"/>
    </w:pPr>
    <w:rPr>
      <w:rFonts w:eastAsia="Times New Roman"/>
      <w:b/>
      <w:bCs/>
      <w:iCs/>
      <w:sz w:val="22"/>
    </w:rPr>
  </w:style>
  <w:style w:type="paragraph" w:customStyle="1" w:styleId="WJETITLE">
    <w:name w:val="WJETITLE"/>
    <w:aliases w:val="Title WJE,WJETitle"/>
    <w:basedOn w:val="WJENormal"/>
    <w:next w:val="Normal"/>
    <w:link w:val="WJETITLEChar"/>
    <w:uiPriority w:val="1"/>
    <w:qFormat/>
    <w:rsid w:val="003C3194"/>
    <w:rPr>
      <w:rFonts w:ascii="Arial" w:hAnsi="Arial"/>
      <w:b/>
      <w:bCs/>
      <w:caps/>
      <w:sz w:val="28"/>
    </w:rPr>
  </w:style>
  <w:style w:type="character" w:customStyle="1" w:styleId="WJETITLEChar">
    <w:name w:val="WJETITLE Char"/>
    <w:aliases w:val="Title WJE Char"/>
    <w:basedOn w:val="DefaultParagraphFont"/>
    <w:link w:val="WJETITLE"/>
    <w:uiPriority w:val="1"/>
    <w:rsid w:val="003C3194"/>
    <w:rPr>
      <w:rFonts w:ascii="Arial" w:hAnsi="Arial" w:cs="Arial"/>
      <w:b/>
      <w:bCs/>
      <w:caps/>
      <w:sz w:val="28"/>
    </w:rPr>
  </w:style>
  <w:style w:type="paragraph" w:styleId="Revision">
    <w:name w:val="Revision"/>
    <w:hidden/>
    <w:uiPriority w:val="99"/>
    <w:semiHidden/>
    <w:rsid w:val="003C3194"/>
    <w:rPr>
      <w:sz w:val="24"/>
      <w:szCs w:val="24"/>
    </w:rPr>
  </w:style>
  <w:style w:type="character" w:customStyle="1" w:styleId="WJENormalChar">
    <w:name w:val="WJENormal Char"/>
    <w:aliases w:val="n Char"/>
    <w:basedOn w:val="DefaultParagraphFont"/>
    <w:link w:val="WJENormal"/>
    <w:rsid w:val="003C3194"/>
    <w:rPr>
      <w:rFonts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WJE%20Templates\WJE\WJE_E-Lett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AB98586B29F4FBEE0F58CE2066C4E" ma:contentTypeVersion="50" ma:contentTypeDescription="Create a new document." ma:contentTypeScope="" ma:versionID="88f02e0899697c47b03fec2c84b39907">
  <xsd:schema xmlns:xsd="http://www.w3.org/2001/XMLSchema" xmlns:xs="http://www.w3.org/2001/XMLSchema" xmlns:p="http://schemas.microsoft.com/office/2006/metadata/properties" xmlns:ns1="85B96A40-B286-4F9F-BEE0-F58CE2066C4E" xmlns:ns2="http://schemas.microsoft.com/sharepoint/v3" xmlns:ns3="85b96a40-b286-4f9f-bee0-f58ce2066c4e" targetNamespace="http://schemas.microsoft.com/office/2006/metadata/properties" ma:root="true" ma:fieldsID="a8780b72de1019cbbedf63230cdc36dc" ns1:_="" ns2:_="" ns3:_="">
    <xsd:import namespace="85B96A40-B286-4F9F-BEE0-F58CE2066C4E"/>
    <xsd:import namespace="http://schemas.microsoft.com/sharepoint/v3"/>
    <xsd:import namespace="85b96a40-b286-4f9f-bee0-f58ce2066c4e"/>
    <xsd:element name="properties">
      <xsd:complexType>
        <xsd:sequence>
          <xsd:element name="documentManagement">
            <xsd:complexType>
              <xsd:all>
                <xsd:element ref="ns1:Unit" minOccurs="0"/>
                <xsd:element ref="ns1:Project_x0020_Number" minOccurs="0"/>
                <xsd:element ref="ns3:Project_x0020_Manager_x0020_2" minOccurs="0"/>
                <xsd:element ref="ns3:Reviewer_x0028_s_x0029__x0020_2" minOccurs="0"/>
                <xsd:element ref="ns3:Not_x0020_Reviewed" minOccurs="0"/>
                <xsd:element ref="ns1:SPSDescription" minOccurs="0"/>
                <xsd:element ref="ns2:_ModerationComments" minOccurs="0"/>
                <xsd:element ref="ns2:File_x0020_Type" minOccurs="0"/>
                <xsd:element ref="ns2:HTML_x0020_File_x0020_Type" minOccurs="0"/>
                <xsd:element ref="ns2:_SourceUrl" minOccurs="0"/>
                <xsd:element ref="ns2:_SharedFileIndex" minOccurs="0"/>
                <xsd:element ref="ns2:ContentTypeId" minOccurs="0"/>
                <xsd:element ref="ns1:TemplateUrl" minOccurs="0"/>
                <xsd:element ref="ns1:xd_ProgID" minOccurs="0"/>
                <xsd:element ref="ns2:ID" minOccurs="0"/>
                <xsd:element ref="ns2:Author" minOccurs="0"/>
                <xsd:element ref="ns2:Editor" minOccurs="0"/>
                <xsd:element ref="ns2:_HasCopyDestinations" minOccurs="0"/>
                <xsd:element ref="ns2:_CopySource" minOccurs="0"/>
                <xsd:element ref="ns2:_ModerationStatus" minOccurs="0"/>
                <xsd:element ref="ns2:FileRef" minOccurs="0"/>
                <xsd:element ref="ns2:FileDirRef" minOccurs="0"/>
                <xsd:element ref="ns2:Last_x0020_Modified" minOccurs="0"/>
                <xsd:element ref="ns2:Created_x0020_Date" minOccurs="0"/>
                <xsd:element ref="ns2:File_x0020_Size" minOccurs="0"/>
                <xsd:element ref="ns2:FSObjType" minOccurs="0"/>
                <xsd:element ref="ns2:CheckedOutUserId" minOccurs="0"/>
                <xsd:element ref="ns2:IsCheckedoutToLocal" minOccurs="0"/>
                <xsd:element ref="ns2:CheckoutUser" minOccurs="0"/>
                <xsd:element ref="ns2:UniqueId" minOccurs="0"/>
                <xsd:element ref="ns2:ProgId" minOccurs="0"/>
                <xsd:element ref="ns2:ScopeId" minOccurs="0"/>
                <xsd:element ref="ns2:VirusStatus" minOccurs="0"/>
                <xsd:element ref="ns2:CheckedOutTitle" minOccurs="0"/>
                <xsd:element ref="ns2:_CheckinComment" minOccurs="0"/>
                <xsd:element ref="ns2:MetaInfo" minOccurs="0"/>
                <xsd:element ref="ns2:_Level" minOccurs="0"/>
                <xsd:element ref="ns2:_IsCurrentVersion" minOccurs="0"/>
                <xsd:element ref="ns2:owshiddenversion" minOccurs="0"/>
                <xsd:element ref="ns2:_UIVersion" minOccurs="0"/>
                <xsd:element ref="ns2:_UIVersionString" minOccurs="0"/>
                <xsd:element ref="ns2:InstanceID" minOccurs="0"/>
                <xsd:element ref="ns2:Order" minOccurs="0"/>
                <xsd:element ref="ns2:GUID" minOccurs="0"/>
                <xsd:element ref="ns2:WorkflowVersion" minOccurs="0"/>
                <xsd:element ref="ns2:WorkflowInstanceID" minOccurs="0"/>
                <xsd:element ref="ns2:ParentVersionString" minOccurs="0"/>
                <xsd:element ref="ns2:ParentLeaf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6A40-B286-4F9F-BEE0-F58CE2066C4E" elementFormDefault="qualified">
    <xsd:import namespace="http://schemas.microsoft.com/office/2006/documentManagement/types"/>
    <xsd:import namespace="http://schemas.microsoft.com/office/infopath/2007/PartnerControls"/>
    <xsd:element name="Unit" ma:index="0" nillable="true" ma:displayName="Unit" ma:default="" ma:format="Dropdown" ma:internalName="Unit">
      <xsd:simpleType>
        <xsd:restriction base="dms:Choice">
          <xsd:enumeration value="Atlanta"/>
          <xsd:enumeration value="Austin"/>
          <xsd:enumeration value="Boston"/>
          <xsd:enumeration value="Chicago"/>
          <xsd:enumeration value="Cleveland"/>
          <xsd:enumeration value="Dallas"/>
          <xsd:enumeration value="Denver"/>
          <xsd:enumeration value="Detroit"/>
          <xsd:enumeration value="Honolulu"/>
          <xsd:enumeration value="Houston"/>
          <xsd:enumeration value="Los Angeles"/>
          <xsd:enumeration value="Minneapolis"/>
          <xsd:enumeration value="NB-Architecture"/>
          <xsd:enumeration value="NB-Corporate"/>
          <xsd:enumeration value="NB-JTC"/>
          <xsd:enumeration value="NB-Structures I"/>
          <xsd:enumeration value="NB-Structures II"/>
          <xsd:enumeration value="New Haven"/>
          <xsd:enumeration value="New York"/>
          <xsd:enumeration value="Princeton"/>
          <xsd:enumeration value="San Francisco"/>
          <xsd:enumeration value="Seattle"/>
          <xsd:enumeration value="Washington DC"/>
        </xsd:restriction>
      </xsd:simpleType>
    </xsd:element>
    <xsd:element name="Project_x0020_Number" ma:index="1" nillable="true" ma:displayName="Project Number" ma:default="" ma:internalName="Project_x0020_Number">
      <xsd:simpleType>
        <xsd:restriction base="dms:Text">
          <xsd:maxLength value="32"/>
        </xsd:restriction>
      </xsd:simpleType>
    </xsd:element>
    <xsd:element name="SPSDescription" ma:index="7" nillable="true" ma:displayName="Additional Comments" ma:internalName="SPSDescription">
      <xsd:simpleType>
        <xsd:restriction base="dms:Note">
          <xsd:maxLength value="255"/>
        </xsd:restriction>
      </xsd:simpleType>
    </xsd:element>
    <xsd:element name="TemplateUrl" ma:index="16" nillable="true" ma:displayName="Template Link" ma:hidden="true" ma:internalName="TemplateUrl">
      <xsd:simpleType>
        <xsd:restriction base="dms:Text"/>
      </xsd:simpleType>
    </xsd:element>
    <xsd:element name="xd_ProgID" ma:index="17" nillable="true" ma:displayName="HTML File Link" ma:hidden="true" ma:internalName="xd_Prog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8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3" nillable="true" ma:displayName="Source URL" ma:hidden="true" ma:internalName="_SourceUrl">
      <xsd:simpleType>
        <xsd:restriction base="dms:Text"/>
      </xsd:simpleType>
    </xsd:element>
    <xsd:element name="_SharedFileIndex" ma:index="14" nillable="true" ma:displayName="Shared File Index" ma:hidden="true" ma:internalName="_SharedFileIndex">
      <xsd:simpleType>
        <xsd:restriction base="dms:Text"/>
      </xsd:simpleType>
    </xsd:element>
    <xsd:element name="ContentTypeId" ma:index="15" nillable="true" ma:displayName="Content Type ID" ma:hidden="true" ma:internalName="ContentTypeId" ma:readOnly="true">
      <xsd:simpleType>
        <xsd:restriction base="dms:Unknow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7" nillable="true" ma:displayName="Copy Source" ma:internalName="_CopySource" ma:readOnly="true">
      <xsd:simpleType>
        <xsd:restriction base="dms:Text"/>
      </xsd:simpleType>
    </xsd:element>
    <xsd:element name="_ModerationStatus" ma:index="28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6" nillable="true" ma:displayName="Level" ma:hidden="true" ma:internalName="_Level" ma:readOnly="true">
      <xsd:simpleType>
        <xsd:restriction base="dms:Unknown"/>
      </xsd:simpleType>
    </xsd:element>
    <xsd:element name="_IsCurrentVersion" ma:index="57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UI Version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nstance ID" ma:hidden="true" ma:internalName="InstanceID" ma:readOnly="true">
      <xsd:simpleType>
        <xsd:restriction base="dms:Unknown"/>
      </xsd:simpleType>
    </xsd:element>
    <xsd:element name="Order" ma:index="65" nillable="true" ma:displayName="Order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8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9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6a40-b286-4f9f-bee0-f58ce2066c4e" elementFormDefault="qualified">
    <xsd:import namespace="http://schemas.microsoft.com/office/2006/documentManagement/types"/>
    <xsd:import namespace="http://schemas.microsoft.com/office/infopath/2007/PartnerControls"/>
    <xsd:element name="Project_x0020_Manager_x0020_2" ma:index="4" nillable="true" ma:displayName="Project Manager" ma:list="UserInfo" ma:SharePointGroup="0" ma:internalName="Project_x0020_Manager_x0020_2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_x0028_s_x0029__x0020_2" ma:index="5" nillable="true" ma:displayName="Reviewer(s)" ma:list="UserInfo" ma:SharePointGroup="0" ma:internalName="Reviewer_x0028_s_x0029__x0020_2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ot_x0020_Reviewed" ma:index="6" nillable="true" ma:displayName="Not Reviewed" ma:default="0" ma:internalName="Not_x0020_Review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SDescription xmlns="85B96A40-B286-4F9F-BEE0-F58CE2066C4E" xsi:nil="true"/>
    <Project_x0020_Manager_x0020_2 xmlns="85b96a40-b286-4f9f-bee0-f58ce2066c4e">
      <ns3:UserInfo xmlns:ns3="85b96a40-b286-4f9f-bee0-f58ce2066c4e">
        <ns3:DisplayName/>
        <ns3:AccountId xsi:nil="true"/>
        <ns3:AccountType/>
      </ns3:UserInfo>
    </Project_x0020_Manager_x0020_2>
    <Reviewer_x0028_s_x0029__x0020_2 xmlns="85b96a40-b286-4f9f-bee0-f58ce2066c4e">
      <ns3:UserInfo xmlns:ns3="85b96a40-b286-4f9f-bee0-f58ce2066c4e">
        <ns3:DisplayName/>
        <ns3:AccountId xsi:nil="true"/>
        <ns3:AccountType/>
      </ns3:UserInfo>
    </Reviewer_x0028_s_x0029__x0020_2>
    <Project_x0020_Number xmlns="85B96A40-B286-4F9F-BEE0-F58CE2066C4E" xsi:nil="true"/>
    <_SourceUrl xmlns="http://schemas.microsoft.com/sharepoint/v3" xsi:nil="true"/>
    <Unit xmlns="85B96A40-B286-4F9F-BEE0-F58CE2066C4E">NB-Structures II</Unit>
    <TemplateUrl xmlns="85B96A40-B286-4F9F-BEE0-F58CE2066C4E" xsi:nil="true"/>
    <Not_x0020_Reviewed xmlns="85b96a40-b286-4f9f-bee0-f58ce2066c4e">true</Not_x0020_Reviewed>
    <xd_ProgID xmlns="85B96A40-B286-4F9F-BEE0-F58CE2066C4E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0x010100406AB98586B29F4FBEE0F58CE2066C4E</ContentTypeId>
  </documentManagement>
</p:properties>
</file>

<file path=customXml/itemProps1.xml><?xml version="1.0" encoding="utf-8"?>
<ds:datastoreItem xmlns:ds="http://schemas.openxmlformats.org/officeDocument/2006/customXml" ds:itemID="{560D2DE8-2624-467F-AE02-CB0C19691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96A40-B286-4F9F-BEE0-F58CE2066C4E"/>
    <ds:schemaRef ds:uri="http://schemas.microsoft.com/sharepoint/v3"/>
    <ds:schemaRef ds:uri="85b96a40-b286-4f9f-bee0-f58ce2066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1BA09D-B173-4981-AAE4-17F6EF6C3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1BD62A-EAB7-4AC0-8A43-EF1D65B3C063}">
  <ds:schemaRefs>
    <ds:schemaRef ds:uri="http://schemas.microsoft.com/office/2006/metadata/properties"/>
    <ds:schemaRef ds:uri="http://schemas.microsoft.com/office/infopath/2007/PartnerControls"/>
    <ds:schemaRef ds:uri="85B96A40-B286-4F9F-BEE0-F58CE2066C4E"/>
    <ds:schemaRef ds:uri="85b96a40-b286-4f9f-bee0-f58ce2066c4e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WJE_E-Letter.dotm</Template>
  <TotalTime>272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Proposal Request, Subcontractor to Rutgers under ESCINC contract # 15-31</vt:lpstr>
    </vt:vector>
  </TitlesOfParts>
  <Company>WJE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Proposal Request, Subcontractor to Rutgers under ESCINC contract # 15-31</dc:title>
  <dc:subject/>
  <dc:creator>Babanajad, Saeed</dc:creator>
  <cp:keywords/>
  <dc:description/>
  <cp:lastModifiedBy>Sherif Stephan</cp:lastModifiedBy>
  <cp:revision>15</cp:revision>
  <dcterms:created xsi:type="dcterms:W3CDTF">2019-02-05T03:06:00Z</dcterms:created>
  <dcterms:modified xsi:type="dcterms:W3CDTF">2019-05-22T15:52:00Z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0x0101007AF9A6537B8A734EA78B56A8880BFCEE</vt:lpwstr>
  </property>
  <property fmtid="{D5CDD505-2E9C-101B-9397-08002B2CF9AE}" pid="3" name="gFormFunction">
    <vt:lpwstr>WJE E-Letter</vt:lpwstr>
  </property>
</Properties>
</file>